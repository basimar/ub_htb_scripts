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74" w:rsidRDefault="004D2FED">
      <w:r>
        <w:t>UB Basel. Informatik</w:t>
      </w:r>
    </w:p>
    <w:p w:rsidR="004D2FED" w:rsidRDefault="004D2FED"/>
    <w:p w:rsidR="004D2FED" w:rsidRDefault="004D2FED" w:rsidP="004D2FED">
      <w:pPr>
        <w:pStyle w:val="Titel"/>
      </w:pPr>
      <w:r>
        <w:t xml:space="preserve">Aufbereiten der hierarchischen Webpräsentation der </w:t>
      </w:r>
      <w:r>
        <w:br/>
        <w:t>SWA-Archivbestände</w:t>
      </w:r>
    </w:p>
    <w:p w:rsidR="004D2FED" w:rsidRDefault="004D2FED" w:rsidP="004D2FED">
      <w:pPr>
        <w:pStyle w:val="Untertitel"/>
      </w:pPr>
      <w:r>
        <w:t>Technische Dokumentation</w:t>
      </w:r>
      <w:r w:rsidR="00020D0C">
        <w:t xml:space="preserve"> / Andres von Arx</w:t>
      </w:r>
    </w:p>
    <w:p w:rsidR="004D2FED" w:rsidRDefault="004D2FE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164553390"/>
        <w:docPartObj>
          <w:docPartGallery w:val="Table of Contents"/>
          <w:docPartUnique/>
        </w:docPartObj>
      </w:sdtPr>
      <w:sdtContent>
        <w:p w:rsidR="00154174" w:rsidRDefault="0015417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E68BC" w:rsidRDefault="001541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42011" w:history="1">
            <w:r w:rsidR="001E68BC" w:rsidRPr="00404AD4">
              <w:rPr>
                <w:rStyle w:val="Hyperlink"/>
                <w:noProof/>
              </w:rPr>
              <w:t>Sachdokumentation</w:t>
            </w:r>
            <w:r w:rsidR="001E68BC">
              <w:rPr>
                <w:noProof/>
                <w:webHidden/>
              </w:rPr>
              <w:tab/>
            </w:r>
            <w:r w:rsidR="001E68BC">
              <w:rPr>
                <w:noProof/>
                <w:webHidden/>
              </w:rPr>
              <w:fldChar w:fldCharType="begin"/>
            </w:r>
            <w:r w:rsidR="001E68BC">
              <w:rPr>
                <w:noProof/>
                <w:webHidden/>
              </w:rPr>
              <w:instrText xml:space="preserve"> PAGEREF _Toc455042011 \h </w:instrText>
            </w:r>
            <w:r w:rsidR="001E68BC">
              <w:rPr>
                <w:noProof/>
                <w:webHidden/>
              </w:rPr>
            </w:r>
            <w:r w:rsidR="001E68BC">
              <w:rPr>
                <w:noProof/>
                <w:webHidden/>
              </w:rPr>
              <w:fldChar w:fldCharType="separate"/>
            </w:r>
            <w:r w:rsidR="001E68BC">
              <w:rPr>
                <w:noProof/>
                <w:webHidden/>
              </w:rPr>
              <w:t>2</w:t>
            </w:r>
            <w:r w:rsidR="001E68BC"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12" w:history="1">
            <w:r w:rsidRPr="00404AD4">
              <w:rPr>
                <w:rStyle w:val="Hyperlink"/>
                <w:noProof/>
              </w:rPr>
              <w:t>Präsentation im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13" w:history="1">
            <w:r w:rsidRPr="00404AD4">
              <w:rPr>
                <w:rStyle w:val="Hyperlink"/>
                <w:noProof/>
              </w:rPr>
              <w:t>Generieren der Webseiten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14" w:history="1">
            <w:r w:rsidRPr="00404AD4">
              <w:rPr>
                <w:rStyle w:val="Hyperlink"/>
                <w:noProof/>
              </w:rPr>
              <w:t>Datenfluss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15" w:history="1">
            <w:r w:rsidRPr="00404AD4">
              <w:rPr>
                <w:rStyle w:val="Hyperlink"/>
                <w:noProof/>
              </w:rPr>
              <w:t>Firmen- und Verbanddokumentation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16" w:history="1">
            <w:r w:rsidRPr="00404AD4">
              <w:rPr>
                <w:rStyle w:val="Hyperlink"/>
                <w:noProof/>
              </w:rPr>
              <w:t>Präsentation im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17" w:history="1">
            <w:r w:rsidRPr="00404AD4">
              <w:rPr>
                <w:rStyle w:val="Hyperlink"/>
                <w:noProof/>
              </w:rPr>
              <w:t>Generieren der Webseiten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18" w:history="1">
            <w:r w:rsidRPr="00404AD4">
              <w:rPr>
                <w:rStyle w:val="Hyperlink"/>
                <w:noProof/>
              </w:rPr>
              <w:t>Datenfluss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19" w:history="1">
            <w:r w:rsidRPr="00404AD4">
              <w:rPr>
                <w:rStyle w:val="Hyperlink"/>
                <w:noProof/>
              </w:rPr>
              <w:t>Privatnachlässe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20" w:history="1">
            <w:r w:rsidRPr="00404AD4">
              <w:rPr>
                <w:rStyle w:val="Hyperlink"/>
                <w:noProof/>
              </w:rPr>
              <w:t>Präsentation im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21" w:history="1">
            <w:r w:rsidRPr="00404AD4">
              <w:rPr>
                <w:rStyle w:val="Hyperlink"/>
                <w:noProof/>
              </w:rPr>
              <w:t>Generieren der Webseiten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22" w:history="1">
            <w:r w:rsidRPr="00404AD4">
              <w:rPr>
                <w:rStyle w:val="Hyperlink"/>
                <w:noProof/>
              </w:rPr>
              <w:t>Systematische Gliederung der E-Zeitungsausschnitte (E-ZAS)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23" w:history="1">
            <w:r w:rsidRPr="00404AD4">
              <w:rPr>
                <w:rStyle w:val="Hyperlink"/>
                <w:noProof/>
              </w:rPr>
              <w:t>Präsentation im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24" w:history="1">
            <w:r w:rsidRPr="00404AD4">
              <w:rPr>
                <w:rStyle w:val="Hyperlink"/>
                <w:noProof/>
              </w:rPr>
              <w:t>Generieren der Webseiten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BC" w:rsidRDefault="001E68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5042025" w:history="1">
            <w:r w:rsidRPr="00404AD4">
              <w:rPr>
                <w:rStyle w:val="Hyperlink"/>
                <w:noProof/>
              </w:rPr>
              <w:t>Datenfluss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174" w:rsidRDefault="00154174">
          <w:r>
            <w:rPr>
              <w:b/>
              <w:bCs/>
              <w:lang w:val="de-DE"/>
            </w:rPr>
            <w:fldChar w:fldCharType="end"/>
          </w:r>
        </w:p>
      </w:sdtContent>
    </w:sdt>
    <w:p w:rsidR="00932F18" w:rsidRDefault="00932F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D2FED" w:rsidRDefault="004D2FED" w:rsidP="004D2FED">
      <w:pPr>
        <w:pStyle w:val="berschrift1"/>
      </w:pPr>
      <w:bookmarkStart w:id="0" w:name="_Toc455042011"/>
      <w:r>
        <w:lastRenderedPageBreak/>
        <w:t>Sachdokumentation</w:t>
      </w:r>
      <w:bookmarkEnd w:id="0"/>
    </w:p>
    <w:p w:rsidR="00E52DD8" w:rsidRDefault="00E52DD8" w:rsidP="00E52DD8">
      <w:r>
        <w:t xml:space="preserve">Die Deskriptoren der Sachdokumentation basieren auf einer lokalen, noch unverlinkten Version des „Standard-Thesaurus Wirtschaft“.  Die Webseiten sind ziemlich stabil. Ein Wechsel auf den STW (linked Version) ist angedacht. </w:t>
      </w:r>
      <w:r w:rsidR="00020D0C">
        <w:t xml:space="preserve">Der aktuelle Thesaurus ist als Aleph Autoritätsdatei implementiert. </w:t>
      </w:r>
      <w:r>
        <w:t xml:space="preserve">Vom Einrichten einer neuen Aleph Autoritätsdatei </w:t>
      </w:r>
      <w:r w:rsidR="00020D0C">
        <w:t xml:space="preserve">für den STW </w:t>
      </w:r>
      <w:r>
        <w:t>wird abgeraten, da kaum nachhaltig.</w:t>
      </w:r>
    </w:p>
    <w:p w:rsidR="004D2FED" w:rsidRDefault="004D2FED" w:rsidP="004D2FED">
      <w:pPr>
        <w:pStyle w:val="berschrift2"/>
      </w:pPr>
      <w:bookmarkStart w:id="1" w:name="_Toc455042012"/>
      <w:r>
        <w:t>Präsentation im Web</w:t>
      </w:r>
      <w:bookmarkEnd w:id="1"/>
    </w:p>
    <w:p w:rsidR="004D2FED" w:rsidRDefault="0058159F" w:rsidP="00A86731">
      <w:pPr>
        <w:pStyle w:val="KeinLeerraum"/>
        <w:rPr>
          <w:rStyle w:val="Hyperlink"/>
        </w:rPr>
      </w:pPr>
      <w:hyperlink r:id="rId8" w:history="1">
        <w:r w:rsidR="004D2FED" w:rsidRPr="006D4E9C">
          <w:rPr>
            <w:rStyle w:val="Hyperlink"/>
          </w:rPr>
          <w:t>http://www.ub.unibas.ch/ub-wirtschaft-swa/schweiz-wirtschaftsarchiv/sachdokumentation/</w:t>
        </w:r>
      </w:hyperlink>
    </w:p>
    <w:p w:rsidR="00A86731" w:rsidRDefault="00A86731" w:rsidP="00A86731">
      <w:pPr>
        <w:pStyle w:val="KeinLeerraum"/>
        <w:rPr>
          <w:rStyle w:val="Hyperlink"/>
        </w:rPr>
      </w:pPr>
    </w:p>
    <w:p w:rsidR="00585711" w:rsidRDefault="00585711" w:rsidP="004D2FED">
      <w:pPr>
        <w:pStyle w:val="berschrift2"/>
      </w:pPr>
      <w:bookmarkStart w:id="2" w:name="_Toc455042013"/>
      <w:r>
        <w:t>Generieren der Webseiten</w:t>
      </w:r>
      <w:bookmarkEnd w:id="2"/>
    </w:p>
    <w:p w:rsidR="00AE101C" w:rsidRDefault="00AE101C" w:rsidP="00A86731">
      <w:r>
        <w:t xml:space="preserve">Anleitung: </w:t>
      </w:r>
    </w:p>
    <w:p w:rsidR="00AE101C" w:rsidRDefault="0058159F" w:rsidP="00A86731">
      <w:hyperlink r:id="rId9" w:history="1">
        <w:r w:rsidR="00AE101C" w:rsidRPr="007D0B5B">
          <w:rPr>
            <w:rStyle w:val="Hyperlink"/>
          </w:rPr>
          <w:t>http://ub-files.ub.unibas.ch/ordnungssystem/1_Eigene-Organisation/15_IT/153_Bibliothekssysteme/bibtools/hierarchie_toolbox/swa_sachdokumentation/ANLE_SWA_Sachdokumentation_aufbereiten_20140818_ava.html</w:t>
        </w:r>
      </w:hyperlink>
    </w:p>
    <w:p w:rsidR="00E52DD8" w:rsidRDefault="00A86731" w:rsidP="00BB01D7">
      <w:pPr>
        <w:ind w:left="1410" w:hanging="1410"/>
      </w:pPr>
      <w:r>
        <w:t xml:space="preserve">Wie: </w:t>
      </w:r>
      <w:r>
        <w:tab/>
      </w:r>
      <w:r>
        <w:tab/>
      </w:r>
      <w:r w:rsidR="00AE101C">
        <w:t>Aleph GUI</w:t>
      </w:r>
      <w:r w:rsidR="00BB01D7">
        <w:br/>
      </w:r>
      <w:r w:rsidR="00AE101C">
        <w:t>Linux</w:t>
      </w:r>
      <w:r>
        <w:t>-Client mit Zugriff auf ub-files</w:t>
      </w:r>
      <w:r w:rsidR="00BB01D7">
        <w:t xml:space="preserve"> und SSH public key auf ub-webqm/ub-webvm</w:t>
      </w:r>
    </w:p>
    <w:p w:rsidR="00E52DD8" w:rsidRDefault="00E52DD8" w:rsidP="00A86731">
      <w:r>
        <w:t>Wann:</w:t>
      </w:r>
      <w:r>
        <w:tab/>
      </w:r>
      <w:r>
        <w:tab/>
        <w:t>bei Bedarf, auf Bitte vom SWA</w:t>
      </w:r>
    </w:p>
    <w:p w:rsidR="00A86731" w:rsidRDefault="00167A04" w:rsidP="00AE101C">
      <w:pPr>
        <w:ind w:left="1410" w:hanging="1410"/>
        <w:rPr>
          <w:rFonts w:ascii="Lucida Console" w:hAnsi="Lucida Console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0A2E4633" wp14:editId="2C47DA29">
                <wp:simplePos x="0" y="0"/>
                <wp:positionH relativeFrom="column">
                  <wp:posOffset>-64908</wp:posOffset>
                </wp:positionH>
                <wp:positionV relativeFrom="paragraph">
                  <wp:posOffset>596431</wp:posOffset>
                </wp:positionV>
                <wp:extent cx="5676679" cy="3244132"/>
                <wp:effectExtent l="0" t="0" r="19685" b="13970"/>
                <wp:wrapNone/>
                <wp:docPr id="416" name="Rechteck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679" cy="324413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16" o:spid="_x0000_s1026" style="position:absolute;margin-left:-5.1pt;margin-top:46.95pt;width:447pt;height:255.45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" fillcolor="#daeef3 [664]" strokecolor="#243f60 [1604]" strokeweight="2pt"/>
            </w:pict>
          </mc:Fallback>
        </mc:AlternateContent>
      </w:r>
      <w:r w:rsidR="00A86731">
        <w:t>Laufzeit:</w:t>
      </w:r>
      <w:r w:rsidR="00A86731">
        <w:tab/>
      </w:r>
      <w:r w:rsidR="00AE101C">
        <w:t xml:space="preserve">Aufbereitung </w:t>
      </w:r>
      <w:r w:rsidR="000862CD">
        <w:t xml:space="preserve">der </w:t>
      </w:r>
      <w:r w:rsidR="00AE101C">
        <w:t>Aleph-Daten:  5-10 Minuten</w:t>
      </w:r>
      <w:r w:rsidR="00AE101C">
        <w:br/>
        <w:t xml:space="preserve">Konversionsskript:  </w:t>
      </w:r>
      <w:r w:rsidR="005A6F82">
        <w:t xml:space="preserve"> 3</w:t>
      </w:r>
      <w:r w:rsidR="00A86731">
        <w:t xml:space="preserve"> Minuten</w:t>
      </w:r>
      <w:r w:rsidR="00A86731">
        <w:br/>
      </w:r>
    </w:p>
    <w:p w:rsid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$ cd ~/intranet/ordnungssystem/1_Eigene-Organisation/15_IT/153_Bibliothekssysteme</w:t>
      </w:r>
    </w:p>
    <w:p w:rsid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cd </w:t>
      </w:r>
      <w:r w:rsidRPr="00A86731">
        <w:rPr>
          <w:rFonts w:ascii="Lucida Console" w:hAnsi="Lucida Console"/>
          <w:sz w:val="18"/>
          <w:szCs w:val="18"/>
        </w:rPr>
        <w:t>bibtools/hierarchie_toolbox/swa_sachdokumentation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 xml:space="preserve">$ ./make-swa-sachdok.sh </w:t>
      </w:r>
    </w:p>
    <w:p w:rsid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Generiere Webseiten für die SWA Sachdokumentation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-------------------------------------------------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Dateien von Aleph herunterladen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 xml:space="preserve">  Anzahl Aleph Records: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 xml:space="preserve">  BIB: 1267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 xml:space="preserve">  AUT:  963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flicke Zeichensatz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konvertiere nach MARC21 XML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extrahiere relevante AUT + BIB Daten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kombiniere AUT + BIB zu Strukturdatei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extrahiere Hierarchie als Textdatei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extrahiere Hierarchie (Firmen+Verbände)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dokumentiere Thesaurus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generiere Listen für E-Zeitschriftenarchiv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generiere Tree Menu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generiere Detailseiten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generiere Detailseiten (Firmen+Verbände, ohne Geographica)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generiere A-Z-Liste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generiere Wortindex für Suchmaschine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generiere A-Z-Liste für Suchmaschine (Firmen+Verbände)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generiere Wortindex für Suchmaschine (Firmen+Verbände)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* Outputdateien zippen und hochladen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fertig: 24. Juni 2016, 12:25:16</w:t>
      </w:r>
    </w:p>
    <w:p w:rsidR="00A86731" w:rsidRPr="00A86731" w:rsidRDefault="00A86731" w:rsidP="00A86731">
      <w:pPr>
        <w:pStyle w:val="KeinLeerraum"/>
        <w:rPr>
          <w:rFonts w:ascii="Lucida Console" w:hAnsi="Lucida Console"/>
          <w:sz w:val="18"/>
          <w:szCs w:val="18"/>
        </w:rPr>
      </w:pPr>
    </w:p>
    <w:p w:rsidR="00585711" w:rsidRDefault="00585711">
      <w:r>
        <w:br w:type="page"/>
      </w:r>
    </w:p>
    <w:p w:rsidR="004D2FED" w:rsidRDefault="004D2FED" w:rsidP="004D2FED">
      <w:pPr>
        <w:pStyle w:val="berschrift2"/>
      </w:pPr>
      <w:bookmarkStart w:id="3" w:name="_Toc455042014"/>
      <w:r>
        <w:lastRenderedPageBreak/>
        <w:t>Datenfluss</w:t>
      </w:r>
      <w:bookmarkEnd w:id="3"/>
    </w:p>
    <w:p w:rsidR="00816F6A" w:rsidRDefault="00816F6A" w:rsidP="004D2FED">
      <w:r>
        <w:t>(vereinfacht, Zwischendateien sind ausgelassen)</w:t>
      </w:r>
    </w:p>
    <w:p w:rsidR="00F122BC" w:rsidRDefault="00F122BC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4153B" wp14:editId="476F48FB">
                <wp:simplePos x="0" y="0"/>
                <wp:positionH relativeFrom="column">
                  <wp:posOffset>-120567</wp:posOffset>
                </wp:positionH>
                <wp:positionV relativeFrom="paragraph">
                  <wp:posOffset>160020</wp:posOffset>
                </wp:positionV>
                <wp:extent cx="5287617" cy="2496710"/>
                <wp:effectExtent l="0" t="0" r="27940" b="18415"/>
                <wp:wrapNone/>
                <wp:docPr id="12" name="Flussdiagramm: Proz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17" cy="24967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2" o:spid="_x0000_s1026" type="#_x0000_t109" style="position:absolute;margin-left:-9.5pt;margin-top:12.6pt;width:416.35pt;height:19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" filled="f" strokecolor="#00b0f0" strokeweight="2pt"/>
            </w:pict>
          </mc:Fallback>
        </mc:AlternateContent>
      </w:r>
    </w:p>
    <w:p w:rsidR="004D2FED" w:rsidRDefault="004D2FED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54993" wp14:editId="43347800">
                <wp:simplePos x="0" y="0"/>
                <wp:positionH relativeFrom="column">
                  <wp:posOffset>-8890</wp:posOffset>
                </wp:positionH>
                <wp:positionV relativeFrom="paragraph">
                  <wp:posOffset>309880</wp:posOffset>
                </wp:positionV>
                <wp:extent cx="2194560" cy="858520"/>
                <wp:effectExtent l="57150" t="38100" r="72390" b="93980"/>
                <wp:wrapNone/>
                <wp:docPr id="2" name="Flussdiagramm: Magnetplattenspeich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58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4D2FED">
                            <w:pPr>
                              <w:jc w:val="center"/>
                            </w:pPr>
                            <w:r>
                              <w:t>Bibliographische Datei</w:t>
                            </w:r>
                            <w:r>
                              <w:br/>
                              <w:t>DSV01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2" o:spid="_x0000_s1026" type="#_x0000_t132" style="position:absolute;margin-left:-.7pt;margin-top:24.4pt;width:172.8pt;height:6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58159F" w:rsidP="004D2FED">
                      <w:pPr>
                        <w:jc w:val="center"/>
                      </w:pPr>
                      <w:r>
                        <w:t>Bibliographische Datei</w:t>
                      </w:r>
                      <w:r>
                        <w:br/>
                        <w:t>DSV01</w:t>
                      </w:r>
                    </w:p>
                  </w:txbxContent>
                </v:textbox>
              </v:shape>
            </w:pict>
          </mc:Fallback>
        </mc:AlternateContent>
      </w:r>
      <w:r w:rsidR="00F122BC">
        <w:t>aleph.unibas.ch</w:t>
      </w:r>
    </w:p>
    <w:p w:rsidR="004D2FED" w:rsidRDefault="004D2FED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5FE13" wp14:editId="7FE0F883">
                <wp:simplePos x="0" y="0"/>
                <wp:positionH relativeFrom="column">
                  <wp:posOffset>2671445</wp:posOffset>
                </wp:positionH>
                <wp:positionV relativeFrom="paragraph">
                  <wp:posOffset>44450</wp:posOffset>
                </wp:positionV>
                <wp:extent cx="2194560" cy="858520"/>
                <wp:effectExtent l="57150" t="38100" r="72390" b="93980"/>
                <wp:wrapNone/>
                <wp:docPr id="3" name="Flussdiagramm: Magnetplattenspeich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58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4D2FED">
                            <w:pPr>
                              <w:jc w:val="center"/>
                            </w:pPr>
                            <w:r>
                              <w:t>Autoritätsdatei</w:t>
                            </w:r>
                            <w:r>
                              <w:br/>
                              <w:t>DSV12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agnetplattenspeicher 3" o:spid="_x0000_s1027" type="#_x0000_t132" style="position:absolute;margin-left:210.35pt;margin-top:3.5pt;width:172.8pt;height:6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58159F" w:rsidP="004D2FED">
                      <w:pPr>
                        <w:jc w:val="center"/>
                      </w:pPr>
                      <w:r>
                        <w:t>Autoritätsdatei</w:t>
                      </w:r>
                      <w:r>
                        <w:br/>
                        <w:t>DSV12</w:t>
                      </w:r>
                    </w:p>
                  </w:txbxContent>
                </v:textbox>
              </v:shape>
            </w:pict>
          </mc:Fallback>
        </mc:AlternateContent>
      </w:r>
    </w:p>
    <w:p w:rsidR="004D2FED" w:rsidRDefault="004D2FED" w:rsidP="004D2FED"/>
    <w:p w:rsidR="004D2FED" w:rsidRDefault="008D7449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3799233</wp:posOffset>
                </wp:positionH>
                <wp:positionV relativeFrom="paragraph">
                  <wp:posOffset>261206</wp:posOffset>
                </wp:positionV>
                <wp:extent cx="0" cy="111539"/>
                <wp:effectExtent l="0" t="0" r="19050" b="22225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5pt,20.55pt" to="299.1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1088031</wp:posOffset>
                </wp:positionH>
                <wp:positionV relativeFrom="paragraph">
                  <wp:posOffset>197595</wp:posOffset>
                </wp:positionV>
                <wp:extent cx="0" cy="119491"/>
                <wp:effectExtent l="0" t="0" r="19050" b="1397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15.55pt" to="85.6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" strokecolor="#4579b8 [3044]"/>
            </w:pict>
          </mc:Fallback>
        </mc:AlternateContent>
      </w:r>
      <w:r w:rsidR="004D2FE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AC315" wp14:editId="560AE275">
                <wp:simplePos x="0" y="0"/>
                <wp:positionH relativeFrom="column">
                  <wp:posOffset>-9525</wp:posOffset>
                </wp:positionH>
                <wp:positionV relativeFrom="paragraph">
                  <wp:posOffset>318770</wp:posOffset>
                </wp:positionV>
                <wp:extent cx="2242185" cy="373380"/>
                <wp:effectExtent l="57150" t="38100" r="81915" b="102870"/>
                <wp:wrapNone/>
                <wp:docPr id="4" name="Flussdiagramm: 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4D2FED">
                            <w:pPr>
                              <w:jc w:val="center"/>
                            </w:pPr>
                            <w:r>
                              <w:t>Selektion: wlc=doksf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4" o:spid="_x0000_s1028" type="#_x0000_t109" style="position:absolute;margin-left:-.75pt;margin-top:25.1pt;width:176.55pt;height:2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58159F" w:rsidP="004D2FED">
                      <w:pPr>
                        <w:jc w:val="center"/>
                      </w:pPr>
                      <w:r>
                        <w:t>Selektion: wlc=doksf</w:t>
                      </w:r>
                    </w:p>
                  </w:txbxContent>
                </v:textbox>
              </v:shape>
            </w:pict>
          </mc:Fallback>
        </mc:AlternateContent>
      </w:r>
    </w:p>
    <w:p w:rsidR="004D2FED" w:rsidRDefault="004D2FED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E76A5" wp14:editId="2C3A9779">
                <wp:simplePos x="0" y="0"/>
                <wp:positionH relativeFrom="column">
                  <wp:posOffset>2717800</wp:posOffset>
                </wp:positionH>
                <wp:positionV relativeFrom="paragraph">
                  <wp:posOffset>52070</wp:posOffset>
                </wp:positionV>
                <wp:extent cx="2242185" cy="373380"/>
                <wp:effectExtent l="57150" t="38100" r="81915" b="102870"/>
                <wp:wrapNone/>
                <wp:docPr id="5" name="Flussdiagramm: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4D2FED">
                            <w:pPr>
                              <w:jc w:val="center"/>
                            </w:pPr>
                            <w:r>
                              <w:t>Selektion: wlc=swa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5" o:spid="_x0000_s1029" type="#_x0000_t109" style="position:absolute;margin-left:214pt;margin-top:4.1pt;width:176.55pt;height:2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58159F" w:rsidP="004D2FED">
                      <w:pPr>
                        <w:jc w:val="center"/>
                      </w:pPr>
                      <w:r>
                        <w:t>Selektion: wlc=swa</w:t>
                      </w:r>
                    </w:p>
                  </w:txbxContent>
                </v:textbox>
              </v:shape>
            </w:pict>
          </mc:Fallback>
        </mc:AlternateContent>
      </w:r>
    </w:p>
    <w:p w:rsidR="004D2FED" w:rsidRDefault="008D7449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3799426</wp:posOffset>
                </wp:positionH>
                <wp:positionV relativeFrom="paragraph">
                  <wp:posOffset>100330</wp:posOffset>
                </wp:positionV>
                <wp:extent cx="0" cy="175260"/>
                <wp:effectExtent l="0" t="0" r="19050" b="1524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5pt,7.9pt" to="299.1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1088031</wp:posOffset>
                </wp:positionH>
                <wp:positionV relativeFrom="paragraph">
                  <wp:posOffset>44671</wp:posOffset>
                </wp:positionV>
                <wp:extent cx="0" cy="199114"/>
                <wp:effectExtent l="0" t="0" r="19050" b="10795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3.5pt" to="85.6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" strokecolor="#4579b8 [3044]"/>
            </w:pict>
          </mc:Fallback>
        </mc:AlternateContent>
      </w:r>
      <w:r w:rsidR="008E029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1B647" wp14:editId="2E4A99E9">
                <wp:simplePos x="0" y="0"/>
                <wp:positionH relativeFrom="column">
                  <wp:posOffset>-10795</wp:posOffset>
                </wp:positionH>
                <wp:positionV relativeFrom="paragraph">
                  <wp:posOffset>244475</wp:posOffset>
                </wp:positionV>
                <wp:extent cx="2242185" cy="365760"/>
                <wp:effectExtent l="57150" t="38100" r="81915" b="72390"/>
                <wp:wrapNone/>
                <wp:docPr id="6" name="Flussdiagramm: Dok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3657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4D2FED">
                            <w:pPr>
                              <w:jc w:val="center"/>
                            </w:pPr>
                            <w:r>
                              <w:t>pswabib.seq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ssdiagramm: Dokument 6" o:spid="_x0000_s1030" type="#_x0000_t114" style="position:absolute;margin-left:-.85pt;margin-top:19.25pt;width:176.55pt;height:28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58159F" w:rsidP="004D2FED">
                      <w:pPr>
                        <w:jc w:val="center"/>
                      </w:pPr>
                      <w:r>
                        <w:t>pswabib.seq</w:t>
                      </w:r>
                    </w:p>
                  </w:txbxContent>
                </v:textbox>
              </v:shape>
            </w:pict>
          </mc:Fallback>
        </mc:AlternateContent>
      </w:r>
      <w:r w:rsidR="008E029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F4A7F" wp14:editId="22D9D596">
                <wp:simplePos x="0" y="0"/>
                <wp:positionH relativeFrom="column">
                  <wp:posOffset>2717800</wp:posOffset>
                </wp:positionH>
                <wp:positionV relativeFrom="paragraph">
                  <wp:posOffset>269875</wp:posOffset>
                </wp:positionV>
                <wp:extent cx="2242185" cy="365760"/>
                <wp:effectExtent l="57150" t="38100" r="81915" b="72390"/>
                <wp:wrapNone/>
                <wp:docPr id="10" name="Flussdiagramm: Dok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3657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E029A">
                            <w:pPr>
                              <w:jc w:val="center"/>
                            </w:pPr>
                            <w:r>
                              <w:t>pswaaut.seq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10" o:spid="_x0000_s1031" type="#_x0000_t114" style="position:absolute;margin-left:214pt;margin-top:21.25pt;width:176.55pt;height:2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58159F" w:rsidP="008E029A">
                      <w:pPr>
                        <w:jc w:val="center"/>
                      </w:pPr>
                      <w:r>
                        <w:t>pswaaut.seq</w:t>
                      </w:r>
                    </w:p>
                  </w:txbxContent>
                </v:textbox>
              </v:shape>
            </w:pict>
          </mc:Fallback>
        </mc:AlternateContent>
      </w:r>
    </w:p>
    <w:p w:rsidR="004D2FED" w:rsidRDefault="008D7449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3799426</wp:posOffset>
                </wp:positionH>
                <wp:positionV relativeFrom="paragraph">
                  <wp:posOffset>318135</wp:posOffset>
                </wp:positionV>
                <wp:extent cx="0" cy="580335"/>
                <wp:effectExtent l="0" t="0" r="19050" b="10795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5pt,25.05pt" to="299.1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1088031</wp:posOffset>
                </wp:positionH>
                <wp:positionV relativeFrom="paragraph">
                  <wp:posOffset>286330</wp:posOffset>
                </wp:positionV>
                <wp:extent cx="0" cy="612250"/>
                <wp:effectExtent l="0" t="0" r="19050" b="1651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22.55pt" to="85.6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" strokecolor="#4579b8 [3044]"/>
            </w:pict>
          </mc:Fallback>
        </mc:AlternateContent>
      </w:r>
    </w:p>
    <w:p w:rsidR="004D2FED" w:rsidRDefault="00816F6A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-120567</wp:posOffset>
                </wp:positionH>
                <wp:positionV relativeFrom="paragraph">
                  <wp:posOffset>257313</wp:posOffset>
                </wp:positionV>
                <wp:extent cx="5287010" cy="2615979"/>
                <wp:effectExtent l="0" t="0" r="27940" b="13335"/>
                <wp:wrapNone/>
                <wp:docPr id="24" name="Flussdiagramm: Proz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010" cy="2615979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24" o:spid="_x0000_s1026" type="#_x0000_t109" style="position:absolute;margin-left:-9.5pt;margin-top:20.25pt;width:416.3pt;height:20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" filled="f" strokecolor="#f79646 [3209]" strokeweight="2pt"/>
            </w:pict>
          </mc:Fallback>
        </mc:AlternateContent>
      </w:r>
    </w:p>
    <w:p w:rsidR="004D2FED" w:rsidRDefault="008D7449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119D76" wp14:editId="62D2A8EF">
                <wp:simplePos x="0" y="0"/>
                <wp:positionH relativeFrom="column">
                  <wp:posOffset>2702615</wp:posOffset>
                </wp:positionH>
                <wp:positionV relativeFrom="paragraph">
                  <wp:posOffset>253420</wp:posOffset>
                </wp:positionV>
                <wp:extent cx="2305685" cy="254000"/>
                <wp:effectExtent l="57150" t="38100" r="75565" b="88900"/>
                <wp:wrapNone/>
                <wp:docPr id="7" name="Flussdiagramm: 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D7449">
                            <w:pPr>
                              <w:jc w:val="center"/>
                            </w:pPr>
                            <w:r>
                              <w:t>htb_alephseq_to_marcxml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7" o:spid="_x0000_s1032" type="#_x0000_t109" style="position:absolute;margin-left:212.8pt;margin-top:19.95pt;width:181.55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8D7449">
                      <w:pPr>
                        <w:jc w:val="center"/>
                      </w:pPr>
                      <w:r>
                        <w:t>htb_alephseq_to_marcxml</w:t>
                      </w:r>
                    </w:p>
                  </w:txbxContent>
                </v:textbox>
              </v:shape>
            </w:pict>
          </mc:Fallback>
        </mc:AlternateContent>
      </w:r>
      <w:r w:rsidR="00816F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E41182" wp14:editId="5180733B">
                <wp:simplePos x="0" y="0"/>
                <wp:positionH relativeFrom="column">
                  <wp:posOffset>38459</wp:posOffset>
                </wp:positionH>
                <wp:positionV relativeFrom="paragraph">
                  <wp:posOffset>252150</wp:posOffset>
                </wp:positionV>
                <wp:extent cx="2305685" cy="254000"/>
                <wp:effectExtent l="57150" t="38100" r="75565" b="88900"/>
                <wp:wrapNone/>
                <wp:docPr id="26" name="Flussdiagramm: Proz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16F6A">
                            <w:pPr>
                              <w:jc w:val="center"/>
                            </w:pPr>
                            <w:r>
                              <w:t>htb_alephseq_to_marcxml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26" o:spid="_x0000_s1033" type="#_x0000_t109" style="position:absolute;margin-left:3.05pt;margin-top:19.85pt;width:181.5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816F6A">
                      <w:pPr>
                        <w:jc w:val="center"/>
                      </w:pPr>
                      <w:r>
                        <w:t>htb_alephseq_to_marcxml</w:t>
                      </w:r>
                    </w:p>
                  </w:txbxContent>
                </v:textbox>
              </v:shape>
            </w:pict>
          </mc:Fallback>
        </mc:AlternateContent>
      </w:r>
      <w:r w:rsidR="00816F6A">
        <w:t>ub-nx</w:t>
      </w:r>
    </w:p>
    <w:p w:rsidR="00F122BC" w:rsidRDefault="008D7449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3799426</wp:posOffset>
                </wp:positionH>
                <wp:positionV relativeFrom="paragraph">
                  <wp:posOffset>183377</wp:posOffset>
                </wp:positionV>
                <wp:extent cx="0" cy="127221"/>
                <wp:effectExtent l="0" t="0" r="19050" b="2540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5pt,14.45pt" to="299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1088031</wp:posOffset>
                </wp:positionH>
                <wp:positionV relativeFrom="paragraph">
                  <wp:posOffset>182935</wp:posOffset>
                </wp:positionV>
                <wp:extent cx="0" cy="127663"/>
                <wp:effectExtent l="0" t="0" r="19050" b="24765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14.4pt" to="85.6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" strokecolor="#4579b8 [3044]"/>
            </w:pict>
          </mc:Fallback>
        </mc:AlternateContent>
      </w:r>
      <w:r w:rsidR="00816F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1AEDA0" wp14:editId="751AD4C2">
                <wp:simplePos x="0" y="0"/>
                <wp:positionH relativeFrom="column">
                  <wp:posOffset>2701925</wp:posOffset>
                </wp:positionH>
                <wp:positionV relativeFrom="paragraph">
                  <wp:posOffset>311150</wp:posOffset>
                </wp:positionV>
                <wp:extent cx="2305685" cy="238125"/>
                <wp:effectExtent l="57150" t="38100" r="75565" b="104775"/>
                <wp:wrapNone/>
                <wp:docPr id="28" name="Flussdiagramm: Proz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238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16F6A">
                            <w:pPr>
                              <w:jc w:val="center"/>
                            </w:pPr>
                            <w:r>
                              <w:t>aut-extract.xsl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28" o:spid="_x0000_s1034" type="#_x0000_t109" style="position:absolute;margin-left:212.75pt;margin-top:24.5pt;width:181.5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816F6A">
                      <w:pPr>
                        <w:jc w:val="center"/>
                      </w:pPr>
                      <w:r>
                        <w:t>aut-extract.xsl</w:t>
                      </w:r>
                    </w:p>
                  </w:txbxContent>
                </v:textbox>
              </v:shape>
            </w:pict>
          </mc:Fallback>
        </mc:AlternateContent>
      </w:r>
      <w:r w:rsidR="00816F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9FE528" wp14:editId="50270C97">
                <wp:simplePos x="0" y="0"/>
                <wp:positionH relativeFrom="column">
                  <wp:posOffset>37686</wp:posOffset>
                </wp:positionH>
                <wp:positionV relativeFrom="paragraph">
                  <wp:posOffset>309907</wp:posOffset>
                </wp:positionV>
                <wp:extent cx="2305685" cy="238125"/>
                <wp:effectExtent l="57150" t="38100" r="75565" b="104775"/>
                <wp:wrapNone/>
                <wp:docPr id="27" name="Flussdiagramm: Proz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238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16F6A">
                            <w:pPr>
                              <w:jc w:val="center"/>
                            </w:pPr>
                            <w:r>
                              <w:t>bib-extract.xsl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27" o:spid="_x0000_s1035" type="#_x0000_t109" style="position:absolute;margin-left:2.95pt;margin-top:24.4pt;width:181.5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816F6A">
                      <w:pPr>
                        <w:jc w:val="center"/>
                      </w:pPr>
                      <w:r>
                        <w:t>bib-extract.xsl</w:t>
                      </w:r>
                    </w:p>
                  </w:txbxContent>
                </v:textbox>
              </v:shape>
            </w:pict>
          </mc:Fallback>
        </mc:AlternateContent>
      </w:r>
    </w:p>
    <w:p w:rsidR="00F122BC" w:rsidRDefault="008D7449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3799426</wp:posOffset>
                </wp:positionH>
                <wp:positionV relativeFrom="paragraph">
                  <wp:posOffset>226143</wp:posOffset>
                </wp:positionV>
                <wp:extent cx="0" cy="103781"/>
                <wp:effectExtent l="0" t="0" r="19050" b="10795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5pt,17.8pt" to="299.1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1088031</wp:posOffset>
                </wp:positionH>
                <wp:positionV relativeFrom="paragraph">
                  <wp:posOffset>266313</wp:posOffset>
                </wp:positionV>
                <wp:extent cx="0" cy="63611"/>
                <wp:effectExtent l="0" t="0" r="19050" b="1270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20.95pt" to="85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" strokecolor="#4579b8 [3044]"/>
            </w:pict>
          </mc:Fallback>
        </mc:AlternateContent>
      </w:r>
    </w:p>
    <w:p w:rsidR="00F122BC" w:rsidRDefault="008D7449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2535168</wp:posOffset>
                </wp:positionH>
                <wp:positionV relativeFrom="paragraph">
                  <wp:posOffset>260709</wp:posOffset>
                </wp:positionV>
                <wp:extent cx="0" cy="175370"/>
                <wp:effectExtent l="0" t="0" r="19050" b="15240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pt,20.55pt" to="199.6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" strokecolor="#4579b8 [3044]"/>
            </w:pict>
          </mc:Fallback>
        </mc:AlternateContent>
      </w:r>
      <w:r w:rsidR="00816F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A8FF21" wp14:editId="48504744">
                <wp:simplePos x="0" y="0"/>
                <wp:positionH relativeFrom="column">
                  <wp:posOffset>39922</wp:posOffset>
                </wp:positionH>
                <wp:positionV relativeFrom="paragraph">
                  <wp:posOffset>7344</wp:posOffset>
                </wp:positionV>
                <wp:extent cx="4968875" cy="254000"/>
                <wp:effectExtent l="57150" t="38100" r="79375" b="88900"/>
                <wp:wrapNone/>
                <wp:docPr id="29" name="Flussdiagramm: Proz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875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16F6A">
                            <w:pPr>
                              <w:jc w:val="center"/>
                            </w:pPr>
                            <w:r>
                              <w:t>swasd-hierarchie.pl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29" o:spid="_x0000_s1036" type="#_x0000_t109" style="position:absolute;margin-left:3.15pt;margin-top:.6pt;width:391.25pt;height:20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816F6A">
                      <w:pPr>
                        <w:jc w:val="center"/>
                      </w:pPr>
                      <w:r>
                        <w:t>swasd-hierarchie.pl</w:t>
                      </w:r>
                    </w:p>
                  </w:txbxContent>
                </v:textbox>
              </v:shape>
            </w:pict>
          </mc:Fallback>
        </mc:AlternateContent>
      </w:r>
    </w:p>
    <w:p w:rsidR="00F122BC" w:rsidRDefault="00CB62D2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D1DC0A" wp14:editId="5DF3367C">
                <wp:simplePos x="0" y="0"/>
                <wp:positionH relativeFrom="column">
                  <wp:posOffset>1310668</wp:posOffset>
                </wp:positionH>
                <wp:positionV relativeFrom="paragraph">
                  <wp:posOffset>112864</wp:posOffset>
                </wp:positionV>
                <wp:extent cx="2488565" cy="572494"/>
                <wp:effectExtent l="57150" t="38100" r="83185" b="75565"/>
                <wp:wrapNone/>
                <wp:docPr id="25" name="Flussdiagramm: Dok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57249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CB62D2">
                            <w:pPr>
                              <w:jc w:val="center"/>
                            </w:pPr>
                            <w:r>
                              <w:t>swasd-hierarchie.xml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25" o:spid="_x0000_s1037" type="#_x0000_t114" style="position:absolute;margin-left:103.2pt;margin-top:8.9pt;width:195.95pt;height:45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CB62D2">
                      <w:pPr>
                        <w:jc w:val="center"/>
                      </w:pPr>
                      <w:r>
                        <w:t>swasd-hierarchie.xml</w:t>
                      </w:r>
                    </w:p>
                  </w:txbxContent>
                </v:textbox>
              </v:shape>
            </w:pict>
          </mc:Fallback>
        </mc:AlternateContent>
      </w:r>
    </w:p>
    <w:p w:rsidR="00F122BC" w:rsidRDefault="00F122BC" w:rsidP="004D2FED"/>
    <w:p w:rsidR="00F122BC" w:rsidRPr="008D7449" w:rsidRDefault="008D7449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BF148" wp14:editId="2D940A09">
                <wp:simplePos x="0" y="0"/>
                <wp:positionH relativeFrom="column">
                  <wp:posOffset>2399996</wp:posOffset>
                </wp:positionH>
                <wp:positionV relativeFrom="paragraph">
                  <wp:posOffset>205907</wp:posOffset>
                </wp:positionV>
                <wp:extent cx="269875" cy="270344"/>
                <wp:effectExtent l="0" t="0" r="15875" b="15875"/>
                <wp:wrapNone/>
                <wp:docPr id="1" name="Flussdiagramm: Verbindungsstelle zu einer anderen Se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7034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D74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ussdiagramm: Verbindungsstelle zu einer anderen Seite 1" o:spid="_x0000_s1038" type="#_x0000_t177" style="position:absolute;margin-left:189pt;margin-top:16.2pt;width:21.25pt;height:21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" fillcolor="white [3201]" strokecolor="#f79646 [3209]" strokeweight="2pt">
                <v:textbox>
                  <w:txbxContent>
                    <w:p w:rsidR="0058159F" w:rsidRDefault="0058159F" w:rsidP="008D74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3DA394" wp14:editId="5DB92C78">
                <wp:simplePos x="0" y="0"/>
                <wp:positionH relativeFrom="column">
                  <wp:posOffset>2535168</wp:posOffset>
                </wp:positionH>
                <wp:positionV relativeFrom="paragraph">
                  <wp:posOffset>38569</wp:posOffset>
                </wp:positionV>
                <wp:extent cx="0" cy="167337"/>
                <wp:effectExtent l="0" t="0" r="19050" b="23495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pt,3.05pt" to="199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" strokecolor="#4579b8 [3044]"/>
            </w:pict>
          </mc:Fallback>
        </mc:AlternateContent>
      </w:r>
    </w:p>
    <w:p w:rsidR="00F122BC" w:rsidRPr="008D7449" w:rsidRDefault="00F122BC" w:rsidP="004D2FED"/>
    <w:p w:rsidR="00CB62D2" w:rsidRDefault="00CB62D2" w:rsidP="004D2FED"/>
    <w:p w:rsidR="00A16593" w:rsidRDefault="00B73222" w:rsidP="004D2FED">
      <w:r>
        <w:t>Die Autoritätsdatei enthält Aufnahmen für jeden Deskriptor</w:t>
      </w:r>
      <w:r w:rsidR="00A16593">
        <w:t>, mit impliziter Hierarchie (über</w:t>
      </w:r>
      <w:r w:rsidR="002A0DF9">
        <w:softHyphen/>
      </w:r>
      <w:r w:rsidR="00A16593">
        <w:t>geord</w:t>
      </w:r>
      <w:r w:rsidR="002A0DF9">
        <w:softHyphen/>
      </w:r>
      <w:r w:rsidR="00A16593">
        <w:t xml:space="preserve">nete und verwandte Begriffe, Synonyme). Die Bibliographische Datei enthällt Aufnahmen für die einzelnen Dossiers mit </w:t>
      </w:r>
      <w:r w:rsidR="007F44FF">
        <w:t xml:space="preserve">den entsprechenden </w:t>
      </w:r>
      <w:r w:rsidR="00A16593">
        <w:t>Deskriptoren</w:t>
      </w:r>
      <w:r w:rsidR="007F44FF">
        <w:t>; diese können ev. noch geographischen Unterteilungen enthalten.</w:t>
      </w:r>
    </w:p>
    <w:p w:rsidR="002A0DF9" w:rsidRDefault="00A16593" w:rsidP="004D2FED">
      <w:r>
        <w:t xml:space="preserve">Die Programme generieren aus diesen Daten eine hierarchisch gegliederte Datei </w:t>
      </w:r>
      <w:r w:rsidRPr="00A16593">
        <w:rPr>
          <w:b/>
        </w:rPr>
        <w:t>swasd-hierarchie.xml</w:t>
      </w:r>
      <w:r>
        <w:t xml:space="preserve">, die alle Informationen zusammenfasst. </w:t>
      </w:r>
    </w:p>
    <w:p w:rsidR="00A86731" w:rsidRDefault="00A16593" w:rsidP="004D2FED">
      <w:r>
        <w:t>Diese Datei ist Ausgangspunkt der folgenden Produkte:</w:t>
      </w:r>
    </w:p>
    <w:p w:rsidR="007F44FF" w:rsidRDefault="00A86731" w:rsidP="004D2FED">
      <w:r>
        <w:br w:type="page"/>
      </w:r>
    </w:p>
    <w:p w:rsidR="007F44FF" w:rsidRDefault="007F44FF" w:rsidP="004D2FED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D0FFED" wp14:editId="0FF73251">
                <wp:simplePos x="0" y="0"/>
                <wp:positionH relativeFrom="column">
                  <wp:posOffset>1278890</wp:posOffset>
                </wp:positionH>
                <wp:positionV relativeFrom="paragraph">
                  <wp:posOffset>-127552</wp:posOffset>
                </wp:positionV>
                <wp:extent cx="269875" cy="269875"/>
                <wp:effectExtent l="0" t="0" r="15875" b="15875"/>
                <wp:wrapNone/>
                <wp:docPr id="8" name="Flussdiagramm: Verbindungsstelle zu einer anderen Se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7F4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8" o:spid="_x0000_s1039" type="#_x0000_t177" style="position:absolute;margin-left:100.7pt;margin-top:-10.05pt;width:21.25pt;height:21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" fillcolor="white [3201]" strokecolor="#f79646 [3209]" strokeweight="2pt">
                <v:textbox>
                  <w:txbxContent>
                    <w:p w:rsidR="0058159F" w:rsidRDefault="0058159F" w:rsidP="007F44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5213A3" wp14:editId="7CC80F41">
                <wp:simplePos x="0" y="0"/>
                <wp:positionH relativeFrom="column">
                  <wp:posOffset>-56957</wp:posOffset>
                </wp:positionH>
                <wp:positionV relativeFrom="paragraph">
                  <wp:posOffset>229290</wp:posOffset>
                </wp:positionV>
                <wp:extent cx="2918129" cy="270345"/>
                <wp:effectExtent l="57150" t="38100" r="73025" b="92075"/>
                <wp:wrapNone/>
                <wp:docPr id="13" name="Flussdiagramm: Proz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129" cy="2703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7F44FF">
                            <w:pPr>
                              <w:jc w:val="center"/>
                            </w:pPr>
                            <w:r w:rsidRPr="007F44FF">
                              <w:t>swasd-descriptors.xsl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3" o:spid="_x0000_s1040" type="#_x0000_t109" style="position:absolute;margin-left:-4.5pt;margin-top:18.05pt;width:229.75pt;height:21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7F44FF">
                      <w:pPr>
                        <w:jc w:val="center"/>
                      </w:pPr>
                      <w:r w:rsidRPr="007F44FF">
                        <w:t>swasd-descriptors.xsl</w:t>
                      </w:r>
                    </w:p>
                  </w:txbxContent>
                </v:textbox>
              </v:shape>
            </w:pict>
          </mc:Fallback>
        </mc:AlternateContent>
      </w:r>
    </w:p>
    <w:p w:rsidR="007F44FF" w:rsidRDefault="00377A1F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C046C5" wp14:editId="4B67EA1A">
                <wp:simplePos x="0" y="0"/>
                <wp:positionH relativeFrom="column">
                  <wp:posOffset>-31750</wp:posOffset>
                </wp:positionH>
                <wp:positionV relativeFrom="paragraph">
                  <wp:posOffset>272415</wp:posOffset>
                </wp:positionV>
                <wp:extent cx="2917825" cy="269875"/>
                <wp:effectExtent l="57150" t="38100" r="73025" b="92075"/>
                <wp:wrapNone/>
                <wp:docPr id="30" name="Flussdiagramm: Proz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7F44FF">
                            <w:pPr>
                              <w:jc w:val="center"/>
                            </w:pPr>
                            <w:r w:rsidRPr="007F44FF">
                              <w:t>../htb/generate_treemenu_pro.pl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0" o:spid="_x0000_s1041" type="#_x0000_t109" style="position:absolute;margin-left:-2.5pt;margin-top:21.45pt;width:229.75pt;height:21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7F44FF">
                      <w:pPr>
                        <w:jc w:val="center"/>
                      </w:pPr>
                      <w:r w:rsidRPr="007F44FF">
                        <w:t>../htb/generate_treemenu_pro.pl</w:t>
                      </w:r>
                    </w:p>
                  </w:txbxContent>
                </v:textbox>
              </v:shape>
            </w:pict>
          </mc:Fallback>
        </mc:AlternateContent>
      </w:r>
    </w:p>
    <w:p w:rsidR="007F44FF" w:rsidRDefault="00377A1F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19D715" wp14:editId="525D18D2">
                <wp:simplePos x="0" y="0"/>
                <wp:positionH relativeFrom="column">
                  <wp:posOffset>3528695</wp:posOffset>
                </wp:positionH>
                <wp:positionV relativeFrom="paragraph">
                  <wp:posOffset>34925</wp:posOffset>
                </wp:positionV>
                <wp:extent cx="2374265" cy="651510"/>
                <wp:effectExtent l="0" t="0" r="635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51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 w:rsidP="007F44FF">
                            <w:pPr>
                              <w:pStyle w:val="KeinLeerraum"/>
                            </w:pPr>
                            <w:r>
                              <w:t>Sachdokumentation:</w:t>
                            </w:r>
                            <w:r>
                              <w:br/>
                              <w:t>Steuerdatei von Tigra Tree Menu.</w:t>
                            </w:r>
                          </w:p>
                          <w:p w:rsidR="0058159F" w:rsidRDefault="0058159F" w:rsidP="007F44FF">
                            <w:pPr>
                              <w:pStyle w:val="KeinLeerraum"/>
                            </w:pPr>
                            <w:r>
                              <w:t>Javascript für Hierarchiebaum.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42" type="#_x0000_t202" style="position:absolute;margin-left:277.85pt;margin-top:2.75pt;width:186.95pt;height:51.3pt;z-index:251716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" fillcolor="#eeece1 [3214]" stroked="f">
                <v:textbox>
                  <w:txbxContent>
                    <w:p w:rsidR="0058159F" w:rsidRDefault="0058159F" w:rsidP="007F44FF">
                      <w:pPr>
                        <w:pStyle w:val="KeinLeerraum"/>
                      </w:pPr>
                      <w:r>
                        <w:t>Sachdokumentation:</w:t>
                      </w:r>
                      <w:r>
                        <w:br/>
                        <w:t>Steuerdatei von Tigra Tree Menu.</w:t>
                      </w:r>
                    </w:p>
                    <w:p w:rsidR="0058159F" w:rsidRDefault="0058159F" w:rsidP="007F44FF">
                      <w:pPr>
                        <w:pStyle w:val="KeinLeerraum"/>
                      </w:pPr>
                      <w:r>
                        <w:t>Javascript für Hierarchiebaum.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436D7A" wp14:editId="24CBC38E">
                <wp:simplePos x="0" y="0"/>
                <wp:positionH relativeFrom="column">
                  <wp:posOffset>-31750</wp:posOffset>
                </wp:positionH>
                <wp:positionV relativeFrom="paragraph">
                  <wp:posOffset>313055</wp:posOffset>
                </wp:positionV>
                <wp:extent cx="2917190" cy="373380"/>
                <wp:effectExtent l="57150" t="38100" r="73660" b="83820"/>
                <wp:wrapNone/>
                <wp:docPr id="31" name="Flussdiagramm: Dokumen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190" cy="3733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7F44FF">
                            <w:pPr>
                              <w:jc w:val="center"/>
                            </w:pPr>
                            <w:r w:rsidRPr="007F44FF">
                              <w:t>output/tree_items.js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31" o:spid="_x0000_s1043" type="#_x0000_t114" style="position:absolute;margin-left:-2.5pt;margin-top:24.65pt;width:229.7pt;height:2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8159F" w:rsidRDefault="0058159F" w:rsidP="007F44FF">
                      <w:pPr>
                        <w:jc w:val="center"/>
                      </w:pPr>
                      <w:r w:rsidRPr="007F44FF">
                        <w:t>output/tree_items.js</w:t>
                      </w:r>
                    </w:p>
                  </w:txbxContent>
                </v:textbox>
              </v:shape>
            </w:pict>
          </mc:Fallback>
        </mc:AlternateContent>
      </w:r>
    </w:p>
    <w:p w:rsidR="007F44FF" w:rsidRDefault="007F44FF" w:rsidP="004D2FED"/>
    <w:p w:rsidR="007F44FF" w:rsidRDefault="007F44FF" w:rsidP="004D2FED"/>
    <w:p w:rsidR="007F44FF" w:rsidRDefault="00377A1F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88BCC6" wp14:editId="2FBEAB68">
                <wp:simplePos x="0" y="0"/>
                <wp:positionH relativeFrom="column">
                  <wp:posOffset>1279525</wp:posOffset>
                </wp:positionH>
                <wp:positionV relativeFrom="paragraph">
                  <wp:posOffset>86995</wp:posOffset>
                </wp:positionV>
                <wp:extent cx="269875" cy="269875"/>
                <wp:effectExtent l="0" t="0" r="15875" b="15875"/>
                <wp:wrapNone/>
                <wp:docPr id="288" name="Flussdiagramm: Verbindungsstelle zu einer anderen Seit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7F4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288" o:spid="_x0000_s1044" type="#_x0000_t177" style="position:absolute;margin-left:100.75pt;margin-top:6.85pt;width:21.25pt;height:21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" fillcolor="white [3201]" strokecolor="#f79646 [3209]" strokeweight="2pt">
                <v:textbox>
                  <w:txbxContent>
                    <w:p w:rsidR="0058159F" w:rsidRDefault="0058159F" w:rsidP="007F44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F44FF" w:rsidRDefault="00D24BBC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10C4CA" wp14:editId="4D5A8127">
                <wp:simplePos x="0" y="0"/>
                <wp:positionH relativeFrom="column">
                  <wp:posOffset>3528695</wp:posOffset>
                </wp:positionH>
                <wp:positionV relativeFrom="paragraph">
                  <wp:posOffset>119380</wp:posOffset>
                </wp:positionV>
                <wp:extent cx="2374265" cy="1303020"/>
                <wp:effectExtent l="0" t="0" r="635" b="0"/>
                <wp:wrapNone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030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>
                            <w:r>
                              <w:t>Sachdokumentation: rund 1300 Seiten für einzelne Deskriptoren, mit Synonymen und verwandten Begriffen, Vorkommen des Deskiptors in anderem Kontext und Deep-Linking zu Aleph.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77.85pt;margin-top:9.4pt;width:186.95pt;height:102.6pt;z-index:2517258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" fillcolor="#eeece1 [3214]" stroked="f">
                <v:textbox>
                  <w:txbxContent>
                    <w:p w:rsidR="0058159F" w:rsidRDefault="0058159F">
                      <w:r>
                        <w:t>Sachdokumentation: rund 1300 Seiten für einzelne Deskriptoren, mit Synonymen und verwandten Begriffen, Vorkommen des Deskiptors in anderem Kontext und Deep-Linking zu Aleph.</w:t>
                      </w:r>
                    </w:p>
                  </w:txbxContent>
                </v:textbox>
              </v:shape>
            </w:pict>
          </mc:Fallback>
        </mc:AlternateContent>
      </w:r>
      <w:r w:rsidR="00377A1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6E884F" wp14:editId="3A70238E">
                <wp:simplePos x="0" y="0"/>
                <wp:positionH relativeFrom="column">
                  <wp:posOffset>-23495</wp:posOffset>
                </wp:positionH>
                <wp:positionV relativeFrom="paragraph">
                  <wp:posOffset>120650</wp:posOffset>
                </wp:positionV>
                <wp:extent cx="2917825" cy="269875"/>
                <wp:effectExtent l="57150" t="38100" r="73025" b="92075"/>
                <wp:wrapNone/>
                <wp:docPr id="289" name="Flussdiagramm: Proz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7F44FF">
                            <w:pPr>
                              <w:jc w:val="center"/>
                            </w:pPr>
                            <w:r w:rsidRPr="007F44FF">
                              <w:t>swasd-detailseiten.xsl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289" o:spid="_x0000_s1046" type="#_x0000_t109" style="position:absolute;margin-left:-1.85pt;margin-top:9.5pt;width:229.75pt;height:21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7F44FF">
                      <w:pPr>
                        <w:jc w:val="center"/>
                      </w:pPr>
                      <w:r w:rsidRPr="007F44FF">
                        <w:t>swasd-detailseiten.xsl</w:t>
                      </w:r>
                    </w:p>
                  </w:txbxContent>
                </v:textbox>
              </v:shape>
            </w:pict>
          </mc:Fallback>
        </mc:AlternateContent>
      </w:r>
    </w:p>
    <w:p w:rsidR="007F44FF" w:rsidRDefault="00377A1F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786C31" wp14:editId="6ADB597B">
                <wp:simplePos x="0" y="0"/>
                <wp:positionH relativeFrom="column">
                  <wp:posOffset>-5080</wp:posOffset>
                </wp:positionH>
                <wp:positionV relativeFrom="paragraph">
                  <wp:posOffset>161290</wp:posOffset>
                </wp:positionV>
                <wp:extent cx="2917825" cy="269875"/>
                <wp:effectExtent l="57150" t="38100" r="73025" b="92075"/>
                <wp:wrapNone/>
                <wp:docPr id="290" name="Flussdiagramm: Proz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7F44FF">
                            <w:pPr>
                              <w:jc w:val="center"/>
                            </w:pPr>
                            <w:r w:rsidRPr="007F44FF">
                              <w:t>swasd-splitte-detailseiten.pl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290" o:spid="_x0000_s1047" type="#_x0000_t109" style="position:absolute;margin-left:-.4pt;margin-top:12.7pt;width:229.75pt;height:21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7F44FF">
                      <w:pPr>
                        <w:jc w:val="center"/>
                      </w:pPr>
                      <w:r w:rsidRPr="007F44FF">
                        <w:t>swasd-splitte-detailseiten.pl</w:t>
                      </w:r>
                    </w:p>
                  </w:txbxContent>
                </v:textbox>
              </v:shape>
            </w:pict>
          </mc:Fallback>
        </mc:AlternateContent>
      </w:r>
    </w:p>
    <w:p w:rsidR="00377A1F" w:rsidRDefault="00377A1F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0C25AF" wp14:editId="660E7D71">
                <wp:simplePos x="0" y="0"/>
                <wp:positionH relativeFrom="column">
                  <wp:posOffset>-9525</wp:posOffset>
                </wp:positionH>
                <wp:positionV relativeFrom="paragraph">
                  <wp:posOffset>224790</wp:posOffset>
                </wp:positionV>
                <wp:extent cx="2846070" cy="548640"/>
                <wp:effectExtent l="57150" t="38100" r="68580" b="99060"/>
                <wp:wrapNone/>
                <wp:docPr id="291" name="Flussdiagramm: Mehrere Dokument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54864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7F44FF">
                            <w:pPr>
                              <w:jc w:val="center"/>
                            </w:pPr>
                            <w:r w:rsidRPr="007F44FF">
                              <w:t>output/details/did*.html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ussdiagramm: Mehrere Dokumente 291" o:spid="_x0000_s1048" type="#_x0000_t115" style="position:absolute;margin-left:-.75pt;margin-top:17.7pt;width:224.1pt;height:4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8159F" w:rsidRDefault="0058159F" w:rsidP="007F44FF">
                      <w:pPr>
                        <w:jc w:val="center"/>
                      </w:pPr>
                      <w:r w:rsidRPr="007F44FF">
                        <w:t>output/details/did*.html</w:t>
                      </w:r>
                    </w:p>
                  </w:txbxContent>
                </v:textbox>
              </v:shape>
            </w:pict>
          </mc:Fallback>
        </mc:AlternateContent>
      </w:r>
    </w:p>
    <w:p w:rsidR="00377A1F" w:rsidRDefault="00377A1F" w:rsidP="004D2FED"/>
    <w:p w:rsidR="00377A1F" w:rsidRDefault="00377A1F" w:rsidP="004D2FED"/>
    <w:p w:rsidR="00377A1F" w:rsidRDefault="00656C6A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9E21E1" wp14:editId="29867E78">
                <wp:simplePos x="0" y="0"/>
                <wp:positionH relativeFrom="column">
                  <wp:posOffset>1336040</wp:posOffset>
                </wp:positionH>
                <wp:positionV relativeFrom="paragraph">
                  <wp:posOffset>287766</wp:posOffset>
                </wp:positionV>
                <wp:extent cx="269875" cy="269875"/>
                <wp:effectExtent l="0" t="0" r="15875" b="15875"/>
                <wp:wrapNone/>
                <wp:docPr id="293" name="Flussdiagramm: Verbindungsstelle zu einer anderen Seit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656C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293" o:spid="_x0000_s1049" type="#_x0000_t177" style="position:absolute;margin-left:105.2pt;margin-top:22.65pt;width:21.25pt;height:21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" fillcolor="white [3201]" strokecolor="#f79646 [3209]" strokeweight="2pt">
                <v:textbox>
                  <w:txbxContent>
                    <w:p w:rsidR="0058159F" w:rsidRDefault="0058159F" w:rsidP="00656C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77A1F" w:rsidRDefault="00377A1F" w:rsidP="004D2FED"/>
    <w:p w:rsidR="00377A1F" w:rsidRDefault="00656C6A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362CD8" wp14:editId="1D63398E">
                <wp:simplePos x="0" y="0"/>
                <wp:positionH relativeFrom="column">
                  <wp:posOffset>-6322</wp:posOffset>
                </wp:positionH>
                <wp:positionV relativeFrom="paragraph">
                  <wp:posOffset>14605</wp:posOffset>
                </wp:positionV>
                <wp:extent cx="2917825" cy="269875"/>
                <wp:effectExtent l="57150" t="38100" r="73025" b="92075"/>
                <wp:wrapNone/>
                <wp:docPr id="294" name="Flussdiagramm: Prozes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656C6A">
                            <w:pPr>
                              <w:jc w:val="center"/>
                            </w:pPr>
                            <w:r w:rsidRPr="00656C6A">
                              <w:t>swasd-indexterms.xsl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294" o:spid="_x0000_s1050" type="#_x0000_t109" style="position:absolute;margin-left:-.5pt;margin-top:1.15pt;width:229.75pt;height:21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656C6A">
                      <w:pPr>
                        <w:jc w:val="center"/>
                      </w:pPr>
                      <w:r w:rsidRPr="00656C6A">
                        <w:t>swasd-indexterms.xsl</w:t>
                      </w:r>
                    </w:p>
                  </w:txbxContent>
                </v:textbox>
              </v:shape>
            </w:pict>
          </mc:Fallback>
        </mc:AlternateContent>
      </w:r>
    </w:p>
    <w:p w:rsidR="00377A1F" w:rsidRDefault="00656C6A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A3C353" wp14:editId="5F88E63F">
                <wp:simplePos x="0" y="0"/>
                <wp:positionH relativeFrom="column">
                  <wp:posOffset>-3810</wp:posOffset>
                </wp:positionH>
                <wp:positionV relativeFrom="paragraph">
                  <wp:posOffset>50303</wp:posOffset>
                </wp:positionV>
                <wp:extent cx="2917825" cy="269875"/>
                <wp:effectExtent l="57150" t="38100" r="73025" b="92075"/>
                <wp:wrapNone/>
                <wp:docPr id="295" name="Flussdiagramm: Prozes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656C6A">
                            <w:pPr>
                              <w:jc w:val="center"/>
                            </w:pPr>
                            <w:r w:rsidRPr="00656C6A">
                              <w:t>swasd-index-az.xsl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295" o:spid="_x0000_s1051" type="#_x0000_t109" style="position:absolute;margin-left:-.3pt;margin-top:3.95pt;width:229.75pt;height:21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656C6A">
                      <w:pPr>
                        <w:jc w:val="center"/>
                      </w:pPr>
                      <w:r w:rsidRPr="00656C6A">
                        <w:t>swasd-index-az.xsl</w:t>
                      </w:r>
                    </w:p>
                  </w:txbxContent>
                </v:textbox>
              </v:shape>
            </w:pict>
          </mc:Fallback>
        </mc:AlternateContent>
      </w:r>
    </w:p>
    <w:p w:rsidR="00377A1F" w:rsidRDefault="00656C6A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F5E757" wp14:editId="71B8C706">
                <wp:simplePos x="0" y="0"/>
                <wp:positionH relativeFrom="column">
                  <wp:posOffset>-4390</wp:posOffset>
                </wp:positionH>
                <wp:positionV relativeFrom="paragraph">
                  <wp:posOffset>101020</wp:posOffset>
                </wp:positionV>
                <wp:extent cx="2917825" cy="269875"/>
                <wp:effectExtent l="57150" t="38100" r="73025" b="92075"/>
                <wp:wrapNone/>
                <wp:docPr id="296" name="Flussdiagramm: Prozes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656C6A">
                            <w:pPr>
                              <w:jc w:val="center"/>
                            </w:pPr>
                            <w:r w:rsidRPr="00656C6A">
                              <w:t>swasd-index-az.pl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296" o:spid="_x0000_s1052" type="#_x0000_t109" style="position:absolute;margin-left:-.35pt;margin-top:7.95pt;width:229.75pt;height:21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656C6A">
                      <w:pPr>
                        <w:jc w:val="center"/>
                      </w:pPr>
                      <w:r w:rsidRPr="00656C6A">
                        <w:t>swasd-index-az.pl</w:t>
                      </w:r>
                    </w:p>
                  </w:txbxContent>
                </v:textbox>
              </v:shape>
            </w:pict>
          </mc:Fallback>
        </mc:AlternateContent>
      </w:r>
    </w:p>
    <w:p w:rsidR="00377A1F" w:rsidRDefault="00656C6A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9B0106" wp14:editId="07832C15">
                <wp:simplePos x="0" y="0"/>
                <wp:positionH relativeFrom="column">
                  <wp:posOffset>3576789</wp:posOffset>
                </wp:positionH>
                <wp:positionV relativeFrom="paragraph">
                  <wp:posOffset>220152</wp:posOffset>
                </wp:positionV>
                <wp:extent cx="2374265" cy="508883"/>
                <wp:effectExtent l="0" t="0" r="635" b="5715"/>
                <wp:wrapNone/>
                <wp:docPr id="2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88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>
                            <w:r>
                              <w:t>Sachdokumentation:</w:t>
                            </w:r>
                            <w:r>
                              <w:br/>
                              <w:t>Indexseiten A-Z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81.65pt;margin-top:17.35pt;width:186.95pt;height:40.05pt;z-index:2517381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" fillcolor="#eeece1 [3214]" stroked="f">
                <v:textbox>
                  <w:txbxContent>
                    <w:p w:rsidR="0058159F" w:rsidRDefault="0058159F">
                      <w:r>
                        <w:t>Sachdokumentation:</w:t>
                      </w:r>
                      <w:r>
                        <w:br/>
                        <w:t>Indexseiten A-Z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2DFC00" wp14:editId="68299544">
                <wp:simplePos x="0" y="0"/>
                <wp:positionH relativeFrom="column">
                  <wp:posOffset>-8255</wp:posOffset>
                </wp:positionH>
                <wp:positionV relativeFrom="paragraph">
                  <wp:posOffset>177800</wp:posOffset>
                </wp:positionV>
                <wp:extent cx="2846070" cy="548640"/>
                <wp:effectExtent l="57150" t="38100" r="68580" b="99060"/>
                <wp:wrapNone/>
                <wp:docPr id="297" name="Flussdiagramm: Mehrere Dokument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54864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656C6A">
                            <w:pPr>
                              <w:jc w:val="center"/>
                            </w:pPr>
                            <w:r w:rsidRPr="00656C6A">
                              <w:t>output/index*.html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ehrere Dokumente 297" o:spid="_x0000_s1054" type="#_x0000_t115" style="position:absolute;margin-left:-.65pt;margin-top:14pt;width:224.1pt;height:43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8159F" w:rsidRDefault="0058159F" w:rsidP="00656C6A">
                      <w:pPr>
                        <w:jc w:val="center"/>
                      </w:pPr>
                      <w:r w:rsidRPr="00656C6A">
                        <w:t>output/index*.html</w:t>
                      </w:r>
                    </w:p>
                  </w:txbxContent>
                </v:textbox>
              </v:shape>
            </w:pict>
          </mc:Fallback>
        </mc:AlternateContent>
      </w:r>
    </w:p>
    <w:p w:rsidR="00377A1F" w:rsidRDefault="00377A1F" w:rsidP="004D2FED"/>
    <w:p w:rsidR="00377A1F" w:rsidRDefault="00377A1F" w:rsidP="004D2FED"/>
    <w:p w:rsidR="00377A1F" w:rsidRDefault="00656C6A" w:rsidP="004D2FED"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38501B" wp14:editId="3765D08F">
                <wp:simplePos x="0" y="0"/>
                <wp:positionH relativeFrom="column">
                  <wp:posOffset>1408430</wp:posOffset>
                </wp:positionH>
                <wp:positionV relativeFrom="paragraph">
                  <wp:posOffset>247650</wp:posOffset>
                </wp:positionV>
                <wp:extent cx="269875" cy="269875"/>
                <wp:effectExtent l="0" t="0" r="15875" b="15875"/>
                <wp:wrapNone/>
                <wp:docPr id="299" name="Flussdiagramm: Verbindungsstelle zu einer anderen Seit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656C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299" o:spid="_x0000_s1055" type="#_x0000_t177" style="position:absolute;margin-left:110.9pt;margin-top:19.5pt;width:21.25pt;height:21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" fillcolor="white [3201]" strokecolor="#f79646 [3209]" strokeweight="2pt">
                <v:textbox>
                  <w:txbxContent>
                    <w:p w:rsidR="0058159F" w:rsidRDefault="0058159F" w:rsidP="00656C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FED2FE" wp14:editId="65F13A54">
                <wp:simplePos x="0" y="0"/>
                <wp:positionH relativeFrom="column">
                  <wp:posOffset>66675</wp:posOffset>
                </wp:positionH>
                <wp:positionV relativeFrom="paragraph">
                  <wp:posOffset>621030</wp:posOffset>
                </wp:positionV>
                <wp:extent cx="2917825" cy="269875"/>
                <wp:effectExtent l="57150" t="38100" r="73025" b="92075"/>
                <wp:wrapNone/>
                <wp:docPr id="300" name="Flussdiagramm: Prozes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656C6A">
                            <w:pPr>
                              <w:jc w:val="center"/>
                            </w:pPr>
                            <w:r w:rsidRPr="00656C6A">
                              <w:t>swasd-indexterms.xsl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00" o:spid="_x0000_s1056" type="#_x0000_t109" style="position:absolute;margin-left:5.25pt;margin-top:48.9pt;width:229.75pt;height:21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656C6A">
                      <w:pPr>
                        <w:jc w:val="center"/>
                      </w:pPr>
                      <w:r w:rsidRPr="00656C6A">
                        <w:t>swasd-indexterms.xsl</w:t>
                      </w:r>
                    </w:p>
                  </w:txbxContent>
                </v:textbox>
              </v:shape>
            </w:pict>
          </mc:Fallback>
        </mc:AlternateContent>
      </w:r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A378" wp14:editId="27273592">
                <wp:simplePos x="0" y="0"/>
                <wp:positionH relativeFrom="column">
                  <wp:posOffset>68580</wp:posOffset>
                </wp:positionH>
                <wp:positionV relativeFrom="paragraph">
                  <wp:posOffset>979805</wp:posOffset>
                </wp:positionV>
                <wp:extent cx="2917825" cy="269875"/>
                <wp:effectExtent l="57150" t="38100" r="73025" b="92075"/>
                <wp:wrapNone/>
                <wp:docPr id="301" name="Flussdiagramm: Prozes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656C6A">
                            <w:pPr>
                              <w:jc w:val="center"/>
                            </w:pPr>
                            <w:r w:rsidRPr="00656C6A">
                              <w:t>swasd-suchmaschine.xsl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01" o:spid="_x0000_s1057" type="#_x0000_t109" style="position:absolute;margin-left:5.4pt;margin-top:77.15pt;width:229.75pt;height:21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656C6A">
                      <w:pPr>
                        <w:jc w:val="center"/>
                      </w:pPr>
                      <w:r w:rsidRPr="00656C6A">
                        <w:t>swasd-suchmaschine.xsl</w:t>
                      </w:r>
                    </w:p>
                  </w:txbxContent>
                </v:textbox>
              </v:shape>
            </w:pict>
          </mc:Fallback>
        </mc:AlternateContent>
      </w:r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3EE900" wp14:editId="567D5900">
                <wp:simplePos x="0" y="0"/>
                <wp:positionH relativeFrom="column">
                  <wp:posOffset>68580</wp:posOffset>
                </wp:positionH>
                <wp:positionV relativeFrom="paragraph">
                  <wp:posOffset>1353820</wp:posOffset>
                </wp:positionV>
                <wp:extent cx="2917825" cy="269875"/>
                <wp:effectExtent l="57150" t="38100" r="73025" b="92075"/>
                <wp:wrapNone/>
                <wp:docPr id="302" name="Flussdiagramm: Prozes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656C6A">
                            <w:pPr>
                              <w:jc w:val="center"/>
                            </w:pPr>
                            <w:r w:rsidRPr="00656C6A">
                              <w:t>swasd-suchmaschine.pl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02" o:spid="_x0000_s1058" type="#_x0000_t109" style="position:absolute;margin-left:5.4pt;margin-top:106.6pt;width:229.75pt;height:21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656C6A">
                      <w:pPr>
                        <w:jc w:val="center"/>
                      </w:pPr>
                      <w:r w:rsidRPr="00656C6A">
                        <w:t>swasd-suchmaschine.pl</w:t>
                      </w:r>
                    </w:p>
                  </w:txbxContent>
                </v:textbox>
              </v:shape>
            </w:pict>
          </mc:Fallback>
        </mc:AlternateContent>
      </w:r>
    </w:p>
    <w:p w:rsidR="00377A1F" w:rsidRDefault="00377A1F" w:rsidP="004D2FED"/>
    <w:p w:rsidR="00377A1F" w:rsidRDefault="00377A1F" w:rsidP="004D2FED"/>
    <w:p w:rsidR="00377A1F" w:rsidRDefault="00D24BBC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F55727" wp14:editId="501D2E49">
                <wp:simplePos x="0" y="0"/>
                <wp:positionH relativeFrom="column">
                  <wp:posOffset>3576320</wp:posOffset>
                </wp:positionH>
                <wp:positionV relativeFrom="paragraph">
                  <wp:posOffset>70485</wp:posOffset>
                </wp:positionV>
                <wp:extent cx="2374265" cy="1090295"/>
                <wp:effectExtent l="0" t="0" r="635" b="0"/>
                <wp:wrapNone/>
                <wp:docPr id="3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902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Pr="006F10E2" w:rsidRDefault="0058159F">
                            <w:r>
                              <w:t>Sachdokumentation:</w:t>
                            </w:r>
                            <w:r>
                              <w:br/>
                              <w:t>Wortliste für eine einfache sequentielle Volltextsuche mit</w:t>
                            </w:r>
                            <w:r>
                              <w:br/>
                              <w:t xml:space="preserve"> /cgi-bin/index/swasd-index.pl</w:t>
                            </w:r>
                          </w:p>
                          <w:p w:rsidR="0058159F" w:rsidRPr="006F10E2" w:rsidRDefault="00581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81.6pt;margin-top:5.55pt;width:186.95pt;height:85.85pt;z-index:2517463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" fillcolor="#eeece1 [3214]" stroked="f">
                <v:textbox>
                  <w:txbxContent>
                    <w:p w:rsidR="0058159F" w:rsidRPr="006F10E2" w:rsidRDefault="0058159F">
                      <w:r>
                        <w:t>Sachdokumentation:</w:t>
                      </w:r>
                      <w:r>
                        <w:br/>
                        <w:t>Wortliste für eine einfache sequentielle Volltextsuche mit</w:t>
                      </w:r>
                      <w:r>
                        <w:br/>
                        <w:t xml:space="preserve"> /cgi-bin/index/swasd-index.pl</w:t>
                      </w:r>
                    </w:p>
                    <w:p w:rsidR="0058159F" w:rsidRPr="006F10E2" w:rsidRDefault="0058159F"/>
                  </w:txbxContent>
                </v:textbox>
              </v:shape>
            </w:pict>
          </mc:Fallback>
        </mc:AlternateContent>
      </w:r>
    </w:p>
    <w:p w:rsidR="00377A1F" w:rsidRDefault="00377A1F" w:rsidP="004D2FED"/>
    <w:p w:rsidR="00377A1F" w:rsidRDefault="00656C6A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113CFD" wp14:editId="215D7E11">
                <wp:simplePos x="0" y="0"/>
                <wp:positionH relativeFrom="column">
                  <wp:posOffset>70264</wp:posOffset>
                </wp:positionH>
                <wp:positionV relativeFrom="paragraph">
                  <wp:posOffset>107922</wp:posOffset>
                </wp:positionV>
                <wp:extent cx="2917825" cy="413468"/>
                <wp:effectExtent l="57150" t="38100" r="73025" b="81915"/>
                <wp:wrapNone/>
                <wp:docPr id="303" name="Flussdiagramm: Dokumen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41346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656C6A">
                            <w:pPr>
                              <w:jc w:val="center"/>
                            </w:pPr>
                            <w:r>
                              <w:t>tmp/suchmaschine.txt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Dokument 303" o:spid="_x0000_s1060" type="#_x0000_t114" style="position:absolute;margin-left:5.55pt;margin-top:8.5pt;width:229.75pt;height:32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8159F" w:rsidRDefault="0058159F" w:rsidP="00656C6A">
                      <w:pPr>
                        <w:jc w:val="center"/>
                      </w:pPr>
                      <w:r>
                        <w:t>tmp/suchmaschine.txt</w:t>
                      </w:r>
                    </w:p>
                  </w:txbxContent>
                </v:textbox>
              </v:shape>
            </w:pict>
          </mc:Fallback>
        </mc:AlternateContent>
      </w:r>
    </w:p>
    <w:p w:rsidR="007F44FF" w:rsidRDefault="007F44FF" w:rsidP="004D2FED"/>
    <w:p w:rsidR="00D24BBC" w:rsidRDefault="00D24BBC" w:rsidP="004D2FED"/>
    <w:p w:rsidR="00D24BBC" w:rsidRDefault="00D24BBC" w:rsidP="004D2FED"/>
    <w:p w:rsidR="00C72CFD" w:rsidRDefault="00C72CFD" w:rsidP="004D2FED">
      <w:r>
        <w:lastRenderedPageBreak/>
        <w:t>Der Teilbaum „Wirtschaftssektoren“ der Sachdokumentation ist gleichzeitig die Systematische Gliederung der Firmen- und Verbanddokumentation</w:t>
      </w:r>
      <w:r w:rsidR="000862CD">
        <w:t xml:space="preserve"> (s.u.)</w:t>
      </w:r>
      <w:r>
        <w:t>. Die dafür benötigten Dateien werden ebenfalls hier aufgebaut und für die Weiterbearbeitung in den Skripten für die F+V Doku bereitgestellt</w:t>
      </w:r>
      <w:r w:rsidR="000862CD">
        <w:rPr>
          <w:rStyle w:val="Funotenzeichen"/>
        </w:rPr>
        <w:footnoteReference w:id="1"/>
      </w:r>
      <w:r>
        <w:t>.</w:t>
      </w:r>
    </w:p>
    <w:p w:rsidR="00C72CFD" w:rsidRDefault="00C72CFD" w:rsidP="004D2FED"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6B2B25" wp14:editId="096309DE">
                <wp:simplePos x="0" y="0"/>
                <wp:positionH relativeFrom="column">
                  <wp:posOffset>1265693</wp:posOffset>
                </wp:positionH>
                <wp:positionV relativeFrom="paragraph">
                  <wp:posOffset>113665</wp:posOffset>
                </wp:positionV>
                <wp:extent cx="269875" cy="269875"/>
                <wp:effectExtent l="0" t="0" r="15875" b="15875"/>
                <wp:wrapNone/>
                <wp:docPr id="305" name="Flussdiagramm: Verbindungsstelle zu einer anderen Seit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C72C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05" o:spid="_x0000_s1061" type="#_x0000_t177" style="position:absolute;margin-left:99.65pt;margin-top:8.95pt;width:21.25pt;height:21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" fillcolor="white [3201]" strokecolor="#f79646 [3209]" strokeweight="2pt">
                <v:textbox>
                  <w:txbxContent>
                    <w:p w:rsidR="0058159F" w:rsidRDefault="0058159F" w:rsidP="00C72C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3E8871" wp14:editId="2D05498B">
                <wp:simplePos x="0" y="0"/>
                <wp:positionH relativeFrom="column">
                  <wp:posOffset>-12065</wp:posOffset>
                </wp:positionH>
                <wp:positionV relativeFrom="paragraph">
                  <wp:posOffset>164465</wp:posOffset>
                </wp:positionV>
                <wp:extent cx="2917825" cy="269875"/>
                <wp:effectExtent l="57150" t="38100" r="73025" b="92075"/>
                <wp:wrapNone/>
                <wp:docPr id="306" name="Flussdiagramm: Prozes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C72CFD">
                            <w:pPr>
                              <w:jc w:val="center"/>
                            </w:pPr>
                            <w:r w:rsidRPr="00C72CFD">
                              <w:t>swafv-descriptors.xsl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06" o:spid="_x0000_s1062" type="#_x0000_t109" style="position:absolute;margin-left:-.95pt;margin-top:12.95pt;width:229.75pt;height:21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C72CFD">
                      <w:pPr>
                        <w:jc w:val="center"/>
                      </w:pPr>
                      <w:r w:rsidRPr="00C72CFD">
                        <w:t>swafv-descriptors.xsl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E321F4" wp14:editId="2A9A59EB">
                <wp:simplePos x="0" y="0"/>
                <wp:positionH relativeFrom="column">
                  <wp:posOffset>3489325</wp:posOffset>
                </wp:positionH>
                <wp:positionV relativeFrom="paragraph">
                  <wp:posOffset>27940</wp:posOffset>
                </wp:positionV>
                <wp:extent cx="2374265" cy="461010"/>
                <wp:effectExtent l="0" t="0" r="635" b="0"/>
                <wp:wrapNone/>
                <wp:docPr id="3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10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 w:rsidP="00C72CFD">
                            <w:pPr>
                              <w:pStyle w:val="KeinLeerraum"/>
                            </w:pPr>
                            <w:r>
                              <w:t>Firmen- + Verbanddokumentation:</w:t>
                            </w:r>
                          </w:p>
                          <w:p w:rsidR="0058159F" w:rsidRDefault="0058159F" w:rsidP="00C72CFD">
                            <w:pPr>
                              <w:pStyle w:val="KeinLeerraum"/>
                            </w:pPr>
                            <w:r>
                              <w:t>Grundgerüst des Hierarchiebaums.</w:t>
                            </w:r>
                          </w:p>
                          <w:p w:rsidR="0058159F" w:rsidRDefault="0058159F" w:rsidP="00C72CFD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74.75pt;margin-top:2.2pt;width:186.95pt;height:36.3pt;z-index:2517534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" fillcolor="#eeece1 [3214]" stroked="f">
                <v:textbox>
                  <w:txbxContent>
                    <w:p w:rsidR="0058159F" w:rsidRDefault="0058159F" w:rsidP="00C72CFD">
                      <w:pPr>
                        <w:pStyle w:val="KeinLeerraum"/>
                      </w:pPr>
                      <w:r>
                        <w:t>Firmen- + Verbanddokumentation:</w:t>
                      </w:r>
                    </w:p>
                    <w:p w:rsidR="0058159F" w:rsidRDefault="0058159F" w:rsidP="00C72CFD">
                      <w:pPr>
                        <w:pStyle w:val="KeinLeerraum"/>
                      </w:pPr>
                      <w:r>
                        <w:t>Grundgerüst des Hierarchiebaums.</w:t>
                      </w:r>
                    </w:p>
                    <w:p w:rsidR="0058159F" w:rsidRDefault="0058159F" w:rsidP="00C72CFD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772735" wp14:editId="3427FD83">
                <wp:simplePos x="0" y="0"/>
                <wp:positionH relativeFrom="column">
                  <wp:posOffset>-17200</wp:posOffset>
                </wp:positionH>
                <wp:positionV relativeFrom="paragraph">
                  <wp:posOffset>203669</wp:posOffset>
                </wp:positionV>
                <wp:extent cx="2917825" cy="341906"/>
                <wp:effectExtent l="57150" t="38100" r="73025" b="77470"/>
                <wp:wrapNone/>
                <wp:docPr id="308" name="Flussdiagramm: Dokumen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34190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C72CFD">
                            <w:pPr>
                              <w:jc w:val="center"/>
                            </w:pPr>
                            <w:r w:rsidRPr="00C72CFD">
                              <w:t>swafv/swafv-descriptors.txt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Dokument 308" o:spid="_x0000_s1064" type="#_x0000_t114" style="position:absolute;margin-left:-1.35pt;margin-top:16.05pt;width:229.75pt;height:26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C72CFD">
                      <w:pPr>
                        <w:jc w:val="center"/>
                      </w:pPr>
                      <w:r w:rsidRPr="00C72CFD">
                        <w:t>swafv/swafv-descriptors.txt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/>
    <w:p w:rsidR="00C72CFD" w:rsidRDefault="00C72CFD" w:rsidP="004D2FED"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A0CDA2" wp14:editId="48FD8D41">
                <wp:simplePos x="0" y="0"/>
                <wp:positionH relativeFrom="column">
                  <wp:posOffset>1266825</wp:posOffset>
                </wp:positionH>
                <wp:positionV relativeFrom="paragraph">
                  <wp:posOffset>261620</wp:posOffset>
                </wp:positionV>
                <wp:extent cx="269875" cy="269875"/>
                <wp:effectExtent l="0" t="0" r="15875" b="15875"/>
                <wp:wrapNone/>
                <wp:docPr id="310" name="Flussdiagramm: Verbindungsstelle zu einer anderen Seit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C72C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10" o:spid="_x0000_s1065" type="#_x0000_t177" style="position:absolute;margin-left:99.75pt;margin-top:20.6pt;width:21.25pt;height:21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" fillcolor="white [3201]" strokecolor="#f79646 [3209]" strokeweight="2pt">
                <v:textbox>
                  <w:txbxContent>
                    <w:p w:rsidR="0058159F" w:rsidRDefault="0058159F" w:rsidP="00C72C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2D7310" wp14:editId="78A40899">
                <wp:simplePos x="0" y="0"/>
                <wp:positionH relativeFrom="column">
                  <wp:posOffset>3488055</wp:posOffset>
                </wp:positionH>
                <wp:positionV relativeFrom="paragraph">
                  <wp:posOffset>208915</wp:posOffset>
                </wp:positionV>
                <wp:extent cx="2374265" cy="1403985"/>
                <wp:effectExtent l="0" t="0" r="635" b="0"/>
                <wp:wrapNone/>
                <wp:docPr id="3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 w:rsidP="00C72CFD">
                            <w:pPr>
                              <w:pStyle w:val="KeinLeerraum"/>
                            </w:pPr>
                            <w:r>
                              <w:t>Firmen- + Verbanddokumentation:</w:t>
                            </w:r>
                          </w:p>
                          <w:p w:rsidR="0058159F" w:rsidRDefault="0058159F" w:rsidP="00C72CFD">
                            <w:pPr>
                              <w:pStyle w:val="KeinLeerraum"/>
                            </w:pPr>
                            <w:r>
                              <w:t>Texte zu den einzelnen Deskriptoren, noch ohne konkrete Körperschaften, ungesplittet.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274.65pt;margin-top:16.45pt;width:186.95pt;height:110.55pt;z-index:2517616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" fillcolor="#eeece1 [3214]" stroked="f">
                <v:textbox style="mso-fit-shape-to-text:t">
                  <w:txbxContent>
                    <w:p w:rsidR="0058159F" w:rsidRDefault="0058159F" w:rsidP="00C72CFD">
                      <w:pPr>
                        <w:pStyle w:val="KeinLeerraum"/>
                      </w:pPr>
                      <w:r>
                        <w:t>Firmen- + Verbanddokumentation:</w:t>
                      </w:r>
                    </w:p>
                    <w:p w:rsidR="0058159F" w:rsidRDefault="0058159F" w:rsidP="00C72CFD">
                      <w:pPr>
                        <w:pStyle w:val="KeinLeerraum"/>
                      </w:pPr>
                      <w:r>
                        <w:t>Texte zu den einzelnen Deskriptoren, noch ohne konkrete Körperschaften, ungesplittet.</w:t>
                      </w:r>
                    </w:p>
                  </w:txbxContent>
                </v:textbox>
              </v:shape>
            </w:pict>
          </mc:Fallback>
        </mc:AlternateContent>
      </w:r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80B841" wp14:editId="2829583A">
                <wp:simplePos x="0" y="0"/>
                <wp:positionH relativeFrom="column">
                  <wp:posOffset>-19050</wp:posOffset>
                </wp:positionH>
                <wp:positionV relativeFrom="paragraph">
                  <wp:posOffset>280035</wp:posOffset>
                </wp:positionV>
                <wp:extent cx="2917825" cy="269875"/>
                <wp:effectExtent l="57150" t="38100" r="73025" b="92075"/>
                <wp:wrapNone/>
                <wp:docPr id="311" name="Flussdiagramm: Prozes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C72CFD">
                            <w:pPr>
                              <w:jc w:val="center"/>
                            </w:pPr>
                            <w:r w:rsidRPr="00C72CFD">
                              <w:t>swafv-detailseiten.xsl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11" o:spid="_x0000_s1067" type="#_x0000_t109" style="position:absolute;margin-left:-1.5pt;margin-top:22.05pt;width:229.75pt;height:21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C72CFD">
                      <w:pPr>
                        <w:jc w:val="center"/>
                      </w:pPr>
                      <w:r w:rsidRPr="00C72CFD">
                        <w:t>swafv-detailseiten.xsl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/>
    <w:p w:rsidR="00C72CFD" w:rsidRDefault="00C72CFD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6C5D7A" wp14:editId="5F4ACDDC">
                <wp:simplePos x="0" y="0"/>
                <wp:positionH relativeFrom="column">
                  <wp:posOffset>-15875</wp:posOffset>
                </wp:positionH>
                <wp:positionV relativeFrom="paragraph">
                  <wp:posOffset>36195</wp:posOffset>
                </wp:positionV>
                <wp:extent cx="2917825" cy="341630"/>
                <wp:effectExtent l="57150" t="38100" r="73025" b="77470"/>
                <wp:wrapNone/>
                <wp:docPr id="312" name="Flussdiagramm: Dokument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34163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C72CFD">
                            <w:pPr>
                              <w:jc w:val="center"/>
                            </w:pPr>
                            <w:r w:rsidRPr="00C72CFD">
                              <w:t>swafv/detailseiten.html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Dokument 312" o:spid="_x0000_s1068" type="#_x0000_t114" style="position:absolute;margin-left:-1.25pt;margin-top:2.85pt;width:229.75pt;height:26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C72CFD">
                      <w:pPr>
                        <w:jc w:val="center"/>
                      </w:pPr>
                      <w:r w:rsidRPr="00C72CFD">
                        <w:t>swafv/detailseiten.html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/>
    <w:p w:rsidR="00C72CFD" w:rsidRDefault="00C72CFD" w:rsidP="004D2FED"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C71885" wp14:editId="3704A399">
                <wp:simplePos x="0" y="0"/>
                <wp:positionH relativeFrom="column">
                  <wp:posOffset>1259951</wp:posOffset>
                </wp:positionH>
                <wp:positionV relativeFrom="paragraph">
                  <wp:posOffset>181610</wp:posOffset>
                </wp:positionV>
                <wp:extent cx="269875" cy="269875"/>
                <wp:effectExtent l="0" t="0" r="15875" b="15875"/>
                <wp:wrapNone/>
                <wp:docPr id="314" name="Flussdiagramm: Verbindungsstelle zu einer anderen Seit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C72C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14" o:spid="_x0000_s1069" type="#_x0000_t177" style="position:absolute;margin-left:99.2pt;margin-top:14.3pt;width:21.25pt;height:21.2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" fillcolor="white [3201]" strokecolor="#f79646 [3209]" strokeweight="2pt">
                <v:textbox>
                  <w:txbxContent>
                    <w:p w:rsidR="0058159F" w:rsidRDefault="0058159F" w:rsidP="00C72C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386335" wp14:editId="6642BF52">
                <wp:simplePos x="0" y="0"/>
                <wp:positionH relativeFrom="column">
                  <wp:posOffset>-65433</wp:posOffset>
                </wp:positionH>
                <wp:positionV relativeFrom="paragraph">
                  <wp:posOffset>232327</wp:posOffset>
                </wp:positionV>
                <wp:extent cx="2917825" cy="269875"/>
                <wp:effectExtent l="57150" t="38100" r="73025" b="92075"/>
                <wp:wrapNone/>
                <wp:docPr id="315" name="Flussdiagramm: Prozes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C72CFD">
                            <w:pPr>
                              <w:jc w:val="center"/>
                            </w:pPr>
                            <w:r w:rsidRPr="00C72CFD">
                              <w:t>swafv-indexterms.xsl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15" o:spid="_x0000_s1070" type="#_x0000_t109" style="position:absolute;margin-left:-5.15pt;margin-top:18.3pt;width:229.75pt;height:21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C72CFD">
                      <w:pPr>
                        <w:jc w:val="center"/>
                      </w:pPr>
                      <w:r w:rsidRPr="00C72CFD">
                        <w:t>swafv-indexterms.xsl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B2892D" wp14:editId="41455BC3">
                <wp:simplePos x="0" y="0"/>
                <wp:positionH relativeFrom="column">
                  <wp:posOffset>-66040</wp:posOffset>
                </wp:positionH>
                <wp:positionV relativeFrom="paragraph">
                  <wp:posOffset>290195</wp:posOffset>
                </wp:positionV>
                <wp:extent cx="2917825" cy="269875"/>
                <wp:effectExtent l="57150" t="38100" r="73025" b="92075"/>
                <wp:wrapNone/>
                <wp:docPr id="316" name="Flussdiagramm: Prozes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C72CFD">
                            <w:pPr>
                              <w:jc w:val="center"/>
                            </w:pPr>
                            <w:r w:rsidRPr="00C72CFD">
                              <w:t>swasd-index-az.xsl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16" o:spid="_x0000_s1071" type="#_x0000_t109" style="position:absolute;margin-left:-5.2pt;margin-top:22.85pt;width:229.75pt;height:21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C72CFD">
                      <w:pPr>
                        <w:jc w:val="center"/>
                      </w:pPr>
                      <w:r w:rsidRPr="00C72CFD">
                        <w:t>swasd-index-az.xsl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2D33B3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B3A557" wp14:editId="61DAB1E7">
                <wp:simplePos x="0" y="0"/>
                <wp:positionH relativeFrom="column">
                  <wp:posOffset>3489325</wp:posOffset>
                </wp:positionH>
                <wp:positionV relativeFrom="paragraph">
                  <wp:posOffset>239395</wp:posOffset>
                </wp:positionV>
                <wp:extent cx="2374265" cy="452755"/>
                <wp:effectExtent l="0" t="0" r="635" b="4445"/>
                <wp:wrapNone/>
                <wp:docPr id="3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527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>
                            <w:r>
                              <w:t>Firmen- + Verbanddokumentation:    Rohdaten für die A-Z Listen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74.75pt;margin-top:18.85pt;width:186.95pt;height:35.65pt;z-index:2517719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" fillcolor="#eeece1 [3214]" stroked="f">
                <v:textbox>
                  <w:txbxContent>
                    <w:p w:rsidR="0058159F" w:rsidRDefault="0058159F">
                      <w:r>
                        <w:t>Firmen- + Verbanddokumentation:    Rohdaten für die A-Z Listen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59B122" wp14:editId="20ED269E">
                <wp:simplePos x="0" y="0"/>
                <wp:positionH relativeFrom="column">
                  <wp:posOffset>-62865</wp:posOffset>
                </wp:positionH>
                <wp:positionV relativeFrom="paragraph">
                  <wp:posOffset>46355</wp:posOffset>
                </wp:positionV>
                <wp:extent cx="2917825" cy="341630"/>
                <wp:effectExtent l="57150" t="38100" r="73025" b="77470"/>
                <wp:wrapNone/>
                <wp:docPr id="317" name="Flussdiagramm: Dokument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34163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C72CFD">
                            <w:pPr>
                              <w:jc w:val="center"/>
                            </w:pPr>
                            <w:r w:rsidRPr="00C72CFD">
                              <w:t>swafv/indexterms.txt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Dokument 317" o:spid="_x0000_s1073" type="#_x0000_t114" style="position:absolute;margin-left:-4.95pt;margin-top:3.65pt;width:229.75pt;height:26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C72CFD">
                      <w:pPr>
                        <w:jc w:val="center"/>
                      </w:pPr>
                      <w:r w:rsidRPr="00C72CFD">
                        <w:t>swafv/indexterms.txt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/>
    <w:p w:rsidR="00457B66" w:rsidRDefault="00457B66" w:rsidP="004D2FED"/>
    <w:p w:rsidR="00C72CFD" w:rsidRDefault="002D33B3" w:rsidP="004D2FED">
      <w:r w:rsidRPr="00656C6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1C5619" wp14:editId="3A1FE7EE">
                <wp:simplePos x="0" y="0"/>
                <wp:positionH relativeFrom="column">
                  <wp:posOffset>1229001</wp:posOffset>
                </wp:positionH>
                <wp:positionV relativeFrom="paragraph">
                  <wp:posOffset>115625</wp:posOffset>
                </wp:positionV>
                <wp:extent cx="269875" cy="269875"/>
                <wp:effectExtent l="0" t="0" r="15875" b="15875"/>
                <wp:wrapNone/>
                <wp:docPr id="319" name="Flussdiagramm: Verbindungsstelle zu einer anderen Seit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2D33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19" o:spid="_x0000_s1074" type="#_x0000_t177" style="position:absolute;margin-left:96.75pt;margin-top:9.1pt;width:21.25pt;height:21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" fillcolor="white [3201]" strokecolor="#f79646 [3209]" strokeweight="2pt">
                <v:textbox>
                  <w:txbxContent>
                    <w:p w:rsidR="0058159F" w:rsidRDefault="0058159F" w:rsidP="002D33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2CFD" w:rsidRDefault="002D33B3" w:rsidP="004D2FED">
      <w:r w:rsidRPr="002D33B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A2FF5A" wp14:editId="632AD4E5">
                <wp:simplePos x="0" y="0"/>
                <wp:positionH relativeFrom="column">
                  <wp:posOffset>-13970</wp:posOffset>
                </wp:positionH>
                <wp:positionV relativeFrom="paragraph">
                  <wp:posOffset>972820</wp:posOffset>
                </wp:positionV>
                <wp:extent cx="2917825" cy="341630"/>
                <wp:effectExtent l="57150" t="38100" r="73025" b="77470"/>
                <wp:wrapNone/>
                <wp:docPr id="322" name="Flussdiagramm: Dokument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34163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2D33B3">
                            <w:pPr>
                              <w:jc w:val="center"/>
                            </w:pPr>
                            <w:r w:rsidRPr="002D33B3">
                              <w:t>swafv/suchmaschine_deskriptoren.tmp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Dokument 322" o:spid="_x0000_s1075" type="#_x0000_t114" style="position:absolute;margin-left:-1.1pt;margin-top:76.6pt;width:229.75pt;height:26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2D33B3">
                      <w:pPr>
                        <w:jc w:val="center"/>
                      </w:pPr>
                      <w:r w:rsidRPr="002D33B3">
                        <w:t>swafv/suchmaschine_deskriptoren.tmp</w:t>
                      </w:r>
                    </w:p>
                  </w:txbxContent>
                </v:textbox>
              </v:shape>
            </w:pict>
          </mc:Fallback>
        </mc:AlternateContent>
      </w:r>
      <w:r w:rsidRPr="002D33B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362DAE" wp14:editId="228359E8">
                <wp:simplePos x="0" y="0"/>
                <wp:positionH relativeFrom="column">
                  <wp:posOffset>-17145</wp:posOffset>
                </wp:positionH>
                <wp:positionV relativeFrom="paragraph">
                  <wp:posOffset>570865</wp:posOffset>
                </wp:positionV>
                <wp:extent cx="2917825" cy="269875"/>
                <wp:effectExtent l="57150" t="38100" r="73025" b="92075"/>
                <wp:wrapNone/>
                <wp:docPr id="321" name="Flussdiagramm: Prozess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2D33B3">
                            <w:pPr>
                              <w:jc w:val="center"/>
                            </w:pPr>
                            <w:r w:rsidRPr="002D33B3">
                              <w:t>swasd-suchmaschine.xsl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21" o:spid="_x0000_s1076" type="#_x0000_t109" style="position:absolute;margin-left:-1.35pt;margin-top:44.95pt;width:229.75pt;height:21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2D33B3">
                      <w:pPr>
                        <w:jc w:val="center"/>
                      </w:pPr>
                      <w:r w:rsidRPr="002D33B3">
                        <w:t>swasd-suchmaschine.xsl</w:t>
                      </w:r>
                    </w:p>
                  </w:txbxContent>
                </v:textbox>
              </v:shape>
            </w:pict>
          </mc:Fallback>
        </mc:AlternateContent>
      </w:r>
      <w:r w:rsidRPr="002D33B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1CF020" wp14:editId="0534C31C">
                <wp:simplePos x="0" y="0"/>
                <wp:positionH relativeFrom="column">
                  <wp:posOffset>-16510</wp:posOffset>
                </wp:positionH>
                <wp:positionV relativeFrom="paragraph">
                  <wp:posOffset>189230</wp:posOffset>
                </wp:positionV>
                <wp:extent cx="2917825" cy="269875"/>
                <wp:effectExtent l="57150" t="38100" r="73025" b="92075"/>
                <wp:wrapNone/>
                <wp:docPr id="320" name="Flussdiagramm: Prozess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2D33B3">
                            <w:pPr>
                              <w:jc w:val="center"/>
                            </w:pPr>
                            <w:r w:rsidRPr="00C72CFD">
                              <w:t>swafv-indexterms.xsl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20" o:spid="_x0000_s1077" type="#_x0000_t109" style="position:absolute;margin-left:-1.3pt;margin-top:14.9pt;width:229.75pt;height:21.2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2D33B3">
                      <w:pPr>
                        <w:jc w:val="center"/>
                      </w:pPr>
                      <w:r w:rsidRPr="00C72CFD">
                        <w:t>swafv-indexterms.xsl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/>
    <w:p w:rsidR="00C72CFD" w:rsidRDefault="00EE37CB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F03FA9" wp14:editId="7EC719BF">
                <wp:simplePos x="0" y="0"/>
                <wp:positionH relativeFrom="column">
                  <wp:posOffset>3508375</wp:posOffset>
                </wp:positionH>
                <wp:positionV relativeFrom="paragraph">
                  <wp:posOffset>196215</wp:posOffset>
                </wp:positionV>
                <wp:extent cx="2374265" cy="445135"/>
                <wp:effectExtent l="0" t="0" r="635" b="0"/>
                <wp:wrapNone/>
                <wp:docPr id="3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451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>
                            <w:r>
                              <w:t>Firmen- + Verbanddokumentation: Rohdaten für die Volltextsuche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76.25pt;margin-top:15.45pt;width:186.95pt;height:35.05pt;z-index:2517800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" fillcolor="#eeece1 [3214]" stroked="f">
                <v:textbox>
                  <w:txbxContent>
                    <w:p w:rsidR="0058159F" w:rsidRDefault="0058159F">
                      <w:r>
                        <w:t>Firmen- + Verbanddokumentation: Rohdaten für die Volltextsuche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4D2FED"/>
    <w:p w:rsidR="00C72CFD" w:rsidRDefault="00C72CFD" w:rsidP="004D2FED"/>
    <w:p w:rsidR="00EE37CB" w:rsidRDefault="00EE37CB" w:rsidP="004D2FED">
      <w:r>
        <w:lastRenderedPageBreak/>
        <w:t>Die Deskriptoren der Sachdokumentation bilden auch einen Bestandteil des Thesaurus des Elektronischen Zeitschriften-Ausschnitt-Dienstes (E-ZAS</w:t>
      </w:r>
      <w:r w:rsidR="000862CD">
        <w:t>, s.u.</w:t>
      </w:r>
      <w:r>
        <w:t>). Die dazu benötigten Dateien werden ebenfalls hier generiert.</w:t>
      </w:r>
    </w:p>
    <w:p w:rsidR="00EE37CB" w:rsidRDefault="00EE37CB" w:rsidP="004D2FED">
      <w:r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2B30F0" wp14:editId="12011426">
                <wp:simplePos x="0" y="0"/>
                <wp:positionH relativeFrom="column">
                  <wp:posOffset>1576981</wp:posOffset>
                </wp:positionH>
                <wp:positionV relativeFrom="paragraph">
                  <wp:posOffset>65405</wp:posOffset>
                </wp:positionV>
                <wp:extent cx="269875" cy="269875"/>
                <wp:effectExtent l="0" t="0" r="15875" b="15875"/>
                <wp:wrapNone/>
                <wp:docPr id="324" name="Flussdiagramm: Verbindungsstelle zu einer anderen Seit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EE37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24" o:spid="_x0000_s1079" type="#_x0000_t177" style="position:absolute;margin-left:124.15pt;margin-top:5.15pt;width:21.25pt;height:21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" fillcolor="white [3201]" strokecolor="#f79646 [3209]" strokeweight="2pt">
                <v:textbox>
                  <w:txbxContent>
                    <w:p w:rsidR="0058159F" w:rsidRDefault="0058159F" w:rsidP="00EE37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37CB" w:rsidRDefault="00BF1F91" w:rsidP="004D2FED">
      <w:r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4385FB" wp14:editId="4077BFB5">
                <wp:simplePos x="0" y="0"/>
                <wp:positionH relativeFrom="column">
                  <wp:posOffset>149776</wp:posOffset>
                </wp:positionH>
                <wp:positionV relativeFrom="paragraph">
                  <wp:posOffset>121368</wp:posOffset>
                </wp:positionV>
                <wp:extent cx="3115973" cy="269875"/>
                <wp:effectExtent l="57150" t="38100" r="84455" b="92075"/>
                <wp:wrapNone/>
                <wp:docPr id="325" name="Flussdiagramm: Prozes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973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EE37CB">
                            <w:pPr>
                              <w:jc w:val="center"/>
                            </w:pPr>
                            <w:r w:rsidRPr="00EE37CB">
                              <w:t>swafv-descriptors.xsl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25" o:spid="_x0000_s1080" type="#_x0000_t109" style="position:absolute;margin-left:11.8pt;margin-top:9.55pt;width:245.35pt;height:2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EE37CB">
                      <w:pPr>
                        <w:jc w:val="center"/>
                      </w:pPr>
                      <w:r w:rsidRPr="00EE37CB">
                        <w:t>swafv-descriptors.xsl</w:t>
                      </w:r>
                    </w:p>
                  </w:txbxContent>
                </v:textbox>
              </v:shape>
            </w:pict>
          </mc:Fallback>
        </mc:AlternateContent>
      </w:r>
      <w:r w:rsidR="00EE37CB"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F2F214" wp14:editId="103DF097">
                <wp:simplePos x="0" y="0"/>
                <wp:positionH relativeFrom="column">
                  <wp:posOffset>3641725</wp:posOffset>
                </wp:positionH>
                <wp:positionV relativeFrom="paragraph">
                  <wp:posOffset>119380</wp:posOffset>
                </wp:positionV>
                <wp:extent cx="2374265" cy="461010"/>
                <wp:effectExtent l="0" t="0" r="635" b="0"/>
                <wp:wrapNone/>
                <wp:docPr id="3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10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 w:rsidP="00EE37CB">
                            <w:pPr>
                              <w:pStyle w:val="KeinLeerraum"/>
                            </w:pPr>
                            <w:r>
                              <w:t>E-ZAS:</w:t>
                            </w:r>
                            <w:r>
                              <w:br/>
                              <w:t>Baum der Sach-Deskriptoren (Text)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286.75pt;margin-top:9.4pt;width:186.95pt;height:36.3pt;z-index:251785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" fillcolor="#eeece1 [3214]" stroked="f">
                <v:textbox>
                  <w:txbxContent>
                    <w:p w:rsidR="0058159F" w:rsidRDefault="0058159F" w:rsidP="00EE37CB">
                      <w:pPr>
                        <w:pStyle w:val="KeinLeerraum"/>
                      </w:pPr>
                      <w:r>
                        <w:t>E-ZAS:</w:t>
                      </w:r>
                      <w:r>
                        <w:br/>
                        <w:t>Baum der Sach-Deskriptoren (Text)</w:t>
                      </w:r>
                    </w:p>
                  </w:txbxContent>
                </v:textbox>
              </v:shape>
            </w:pict>
          </mc:Fallback>
        </mc:AlternateContent>
      </w:r>
    </w:p>
    <w:p w:rsidR="00EE37CB" w:rsidRDefault="00EE37CB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319DF3" wp14:editId="27854327">
                <wp:simplePos x="0" y="0"/>
                <wp:positionH relativeFrom="column">
                  <wp:posOffset>165680</wp:posOffset>
                </wp:positionH>
                <wp:positionV relativeFrom="paragraph">
                  <wp:posOffset>163913</wp:posOffset>
                </wp:positionV>
                <wp:extent cx="3100677" cy="309880"/>
                <wp:effectExtent l="57150" t="38100" r="81280" b="71120"/>
                <wp:wrapNone/>
                <wp:docPr id="328" name="Flussdiagramm: Dokument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677" cy="309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Pr="00EE37CB" w:rsidRDefault="0058159F" w:rsidP="00EE37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37CB">
                              <w:rPr>
                                <w:sz w:val="20"/>
                                <w:szCs w:val="20"/>
                              </w:rPr>
                              <w:t>doku-ezas/swa-sachdokumentation-deskriptoren.txt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Dokument 328" o:spid="_x0000_s1082" type="#_x0000_t114" style="position:absolute;margin-left:13.05pt;margin-top:12.9pt;width:244.15pt;height:24.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8159F" w:rsidRPr="00EE37CB" w:rsidRDefault="0058159F" w:rsidP="00EE37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37CB">
                        <w:rPr>
                          <w:sz w:val="20"/>
                          <w:szCs w:val="20"/>
                        </w:rPr>
                        <w:t>doku-ezas/swa-sachdokumentation-deskriptoren.txt</w:t>
                      </w:r>
                    </w:p>
                  </w:txbxContent>
                </v:textbox>
              </v:shape>
            </w:pict>
          </mc:Fallback>
        </mc:AlternateContent>
      </w:r>
    </w:p>
    <w:p w:rsidR="00EE37CB" w:rsidRDefault="00EE37CB" w:rsidP="004D2FED">
      <w:bookmarkStart w:id="4" w:name="_GoBack"/>
      <w:bookmarkEnd w:id="4"/>
    </w:p>
    <w:p w:rsidR="00EE37CB" w:rsidRDefault="00EE37CB" w:rsidP="004D2FED"/>
    <w:p w:rsidR="00EE37CB" w:rsidRDefault="00EE37CB" w:rsidP="004D2FED">
      <w:r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D74A41" wp14:editId="04488D89">
                <wp:simplePos x="0" y="0"/>
                <wp:positionH relativeFrom="column">
                  <wp:posOffset>1530543</wp:posOffset>
                </wp:positionH>
                <wp:positionV relativeFrom="paragraph">
                  <wp:posOffset>6350</wp:posOffset>
                </wp:positionV>
                <wp:extent cx="269875" cy="269875"/>
                <wp:effectExtent l="0" t="0" r="15875" b="15875"/>
                <wp:wrapNone/>
                <wp:docPr id="329" name="Flussdiagramm: Verbindungsstelle zu einer anderen Seit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EE37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29" o:spid="_x0000_s1083" type="#_x0000_t177" style="position:absolute;margin-left:120.5pt;margin-top:.5pt;width:21.25pt;height:21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" fillcolor="white [3201]" strokecolor="#f79646 [3209]" strokeweight="2pt">
                <v:textbox>
                  <w:txbxContent>
                    <w:p w:rsidR="0058159F" w:rsidRDefault="0058159F" w:rsidP="00EE37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37CB" w:rsidRDefault="00BF1F91" w:rsidP="004D2FED">
      <w:r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835882" wp14:editId="65E75382">
                <wp:simplePos x="0" y="0"/>
                <wp:positionH relativeFrom="column">
                  <wp:posOffset>149225</wp:posOffset>
                </wp:positionH>
                <wp:positionV relativeFrom="paragraph">
                  <wp:posOffset>55245</wp:posOffset>
                </wp:positionV>
                <wp:extent cx="3116580" cy="269875"/>
                <wp:effectExtent l="57150" t="38100" r="83820" b="92075"/>
                <wp:wrapNone/>
                <wp:docPr id="330" name="Flussdiagramm: Prozes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EE37CB">
                            <w:pPr>
                              <w:jc w:val="center"/>
                            </w:pPr>
                            <w:r w:rsidRPr="00EE37CB">
                              <w:t>swasd-descriptors-doku.xsl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30" o:spid="_x0000_s1084" type="#_x0000_t109" style="position:absolute;margin-left:11.75pt;margin-top:4.35pt;width:245.4pt;height:21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EE37CB">
                      <w:pPr>
                        <w:jc w:val="center"/>
                      </w:pPr>
                      <w:r w:rsidRPr="00EE37CB">
                        <w:t>swasd-descriptors-doku.xsl</w:t>
                      </w:r>
                    </w:p>
                  </w:txbxContent>
                </v:textbox>
              </v:shape>
            </w:pict>
          </mc:Fallback>
        </mc:AlternateContent>
      </w:r>
      <w:r w:rsidR="00EE37CB"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6BFC7D" wp14:editId="4AC24B5C">
                <wp:simplePos x="0" y="0"/>
                <wp:positionH relativeFrom="column">
                  <wp:posOffset>3642995</wp:posOffset>
                </wp:positionH>
                <wp:positionV relativeFrom="paragraph">
                  <wp:posOffset>281940</wp:posOffset>
                </wp:positionV>
                <wp:extent cx="2374265" cy="461010"/>
                <wp:effectExtent l="0" t="0" r="635" b="0"/>
                <wp:wrapNone/>
                <wp:docPr id="3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10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 w:rsidP="00EE37CB">
                            <w:pPr>
                              <w:pStyle w:val="KeinLeerraum"/>
                            </w:pPr>
                            <w:r>
                              <w:t>E-ZAS:</w:t>
                            </w:r>
                            <w:r>
                              <w:br/>
                              <w:t>Baum der Sach-Deskriptoren (XML)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86.85pt;margin-top:22.2pt;width:186.95pt;height:36.3pt;z-index:251790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" fillcolor="#eeece1 [3214]" stroked="f">
                <v:textbox>
                  <w:txbxContent>
                    <w:p w:rsidR="0058159F" w:rsidRDefault="0058159F" w:rsidP="00EE37CB">
                      <w:pPr>
                        <w:pStyle w:val="KeinLeerraum"/>
                      </w:pPr>
                      <w:r>
                        <w:t>E-ZAS:</w:t>
                      </w:r>
                      <w:r>
                        <w:br/>
                        <w:t>Baum der Sach-Deskriptoren (XML)</w:t>
                      </w:r>
                    </w:p>
                  </w:txbxContent>
                </v:textbox>
              </v:shape>
            </w:pict>
          </mc:Fallback>
        </mc:AlternateContent>
      </w:r>
    </w:p>
    <w:p w:rsidR="00EE37CB" w:rsidRDefault="00EE37CB" w:rsidP="004D2FED">
      <w:r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0ABF27" wp14:editId="5D54311B">
                <wp:simplePos x="0" y="0"/>
                <wp:positionH relativeFrom="column">
                  <wp:posOffset>149225</wp:posOffset>
                </wp:positionH>
                <wp:positionV relativeFrom="paragraph">
                  <wp:posOffset>103505</wp:posOffset>
                </wp:positionV>
                <wp:extent cx="3116580" cy="309880"/>
                <wp:effectExtent l="57150" t="38100" r="83820" b="71120"/>
                <wp:wrapNone/>
                <wp:docPr id="332" name="Flussdiagramm: Dokument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09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Pr="00EE37CB" w:rsidRDefault="0058159F" w:rsidP="00EE37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37CB">
                              <w:rPr>
                                <w:sz w:val="20"/>
                                <w:szCs w:val="20"/>
                              </w:rPr>
                              <w:t>doku-ezas/swa-sachdokumentation-deskriptoren.xml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Dokument 332" o:spid="_x0000_s1086" type="#_x0000_t114" style="position:absolute;margin-left:11.75pt;margin-top:8.15pt;width:245.4pt;height:24.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8159F" w:rsidRPr="00EE37CB" w:rsidRDefault="0058159F" w:rsidP="00EE37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37CB">
                        <w:rPr>
                          <w:sz w:val="20"/>
                          <w:szCs w:val="20"/>
                        </w:rPr>
                        <w:t>doku-ezas/swa-sachdokumentation-deskriptoren.xml</w:t>
                      </w:r>
                    </w:p>
                  </w:txbxContent>
                </v:textbox>
              </v:shape>
            </w:pict>
          </mc:Fallback>
        </mc:AlternateContent>
      </w:r>
    </w:p>
    <w:p w:rsidR="00EE37CB" w:rsidRDefault="00EE37CB" w:rsidP="004D2FED"/>
    <w:p w:rsidR="00EE37CB" w:rsidRDefault="00574D76" w:rsidP="004D2FED">
      <w:r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1D3C78" wp14:editId="43A5B058">
                <wp:simplePos x="0" y="0"/>
                <wp:positionH relativeFrom="column">
                  <wp:posOffset>1531178</wp:posOffset>
                </wp:positionH>
                <wp:positionV relativeFrom="paragraph">
                  <wp:posOffset>233680</wp:posOffset>
                </wp:positionV>
                <wp:extent cx="269875" cy="269875"/>
                <wp:effectExtent l="0" t="0" r="15875" b="15875"/>
                <wp:wrapNone/>
                <wp:docPr id="333" name="Flussdiagramm: Verbindungsstelle zu einer anderen Seit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EE37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33" o:spid="_x0000_s1087" type="#_x0000_t177" style="position:absolute;margin-left:120.55pt;margin-top:18.4pt;width:21.25pt;height:21.2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" fillcolor="white [3201]" strokecolor="#f79646 [3209]" strokeweight="2pt">
                <v:textbox>
                  <w:txbxContent>
                    <w:p w:rsidR="0058159F" w:rsidRDefault="0058159F" w:rsidP="00EE37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4D76" w:rsidRDefault="00574D76" w:rsidP="004D2FED"/>
    <w:p w:rsidR="00EE37CB" w:rsidRDefault="00574D76" w:rsidP="004D2FED">
      <w:r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A6E376" wp14:editId="6D70EFBE">
                <wp:simplePos x="0" y="0"/>
                <wp:positionH relativeFrom="column">
                  <wp:posOffset>102069</wp:posOffset>
                </wp:positionH>
                <wp:positionV relativeFrom="paragraph">
                  <wp:posOffset>14715</wp:posOffset>
                </wp:positionV>
                <wp:extent cx="3108629" cy="269875"/>
                <wp:effectExtent l="57150" t="38100" r="73025" b="92075"/>
                <wp:wrapNone/>
                <wp:docPr id="334" name="Flussdiagramm: Prozess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629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EE37CB">
                            <w:pPr>
                              <w:jc w:val="center"/>
                            </w:pPr>
                            <w:r w:rsidRPr="00EE37CB">
                              <w:t>swasd-e-zas-flach.xsl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34" o:spid="_x0000_s1088" type="#_x0000_t109" style="position:absolute;margin-left:8.05pt;margin-top:1.15pt;width:244.75pt;height:2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EE37CB">
                      <w:pPr>
                        <w:jc w:val="center"/>
                      </w:pPr>
                      <w:r w:rsidRPr="00EE37CB">
                        <w:t>swasd-e-zas-flach.xsl</w:t>
                      </w:r>
                    </w:p>
                  </w:txbxContent>
                </v:textbox>
              </v:shape>
            </w:pict>
          </mc:Fallback>
        </mc:AlternateContent>
      </w:r>
    </w:p>
    <w:p w:rsidR="00EE37CB" w:rsidRDefault="00574D76" w:rsidP="004D2FED">
      <w:r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BAFB4B" wp14:editId="364725F1">
                <wp:simplePos x="0" y="0"/>
                <wp:positionH relativeFrom="column">
                  <wp:posOffset>93980</wp:posOffset>
                </wp:positionH>
                <wp:positionV relativeFrom="paragraph">
                  <wp:posOffset>46990</wp:posOffset>
                </wp:positionV>
                <wp:extent cx="3116580" cy="309880"/>
                <wp:effectExtent l="57150" t="38100" r="83820" b="71120"/>
                <wp:wrapNone/>
                <wp:docPr id="336" name="Flussdiagramm: Dokument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09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Pr="00EE37CB" w:rsidRDefault="0058159F" w:rsidP="00EE37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37CB">
                              <w:rPr>
                                <w:sz w:val="20"/>
                                <w:szCs w:val="20"/>
                              </w:rPr>
                              <w:t>doku-ezas/swa-e-zas-sachthemen-flach-unicode.txt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Dokument 336" o:spid="_x0000_s1089" type="#_x0000_t114" style="position:absolute;margin-left:7.4pt;margin-top:3.7pt;width:245.4pt;height:24.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8159F" w:rsidRPr="00EE37CB" w:rsidRDefault="0058159F" w:rsidP="00EE37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37CB">
                        <w:rPr>
                          <w:sz w:val="20"/>
                          <w:szCs w:val="20"/>
                        </w:rPr>
                        <w:t>doku-ezas/swa-e-zas-sachthemen-flach-unicode.txt</w:t>
                      </w:r>
                    </w:p>
                  </w:txbxContent>
                </v:textbox>
              </v:shape>
            </w:pict>
          </mc:Fallback>
        </mc:AlternateContent>
      </w:r>
      <w:r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576960" wp14:editId="40726FA7">
                <wp:simplePos x="0" y="0"/>
                <wp:positionH relativeFrom="column">
                  <wp:posOffset>3679660</wp:posOffset>
                </wp:positionH>
                <wp:positionV relativeFrom="paragraph">
                  <wp:posOffset>165735</wp:posOffset>
                </wp:positionV>
                <wp:extent cx="2374265" cy="603885"/>
                <wp:effectExtent l="0" t="0" r="635" b="5715"/>
                <wp:wrapNone/>
                <wp:docPr id="3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038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 w:rsidP="00EE37CB">
                            <w:pPr>
                              <w:pStyle w:val="KeinLeerraum"/>
                            </w:pPr>
                            <w:r>
                              <w:t>E-ZAS:</w:t>
                            </w:r>
                            <w:r>
                              <w:br/>
                              <w:t>Baum der Sach-Deskriptoren (Text) mit Geographica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289.75pt;margin-top:13.05pt;width:186.95pt;height:47.55pt;z-index:251795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" fillcolor="#eeece1 [3214]" stroked="f">
                <v:textbox>
                  <w:txbxContent>
                    <w:p w:rsidR="0058159F" w:rsidRDefault="0058159F" w:rsidP="00EE37CB">
                      <w:pPr>
                        <w:pStyle w:val="KeinLeerraum"/>
                      </w:pPr>
                      <w:r>
                        <w:t>E-ZAS:</w:t>
                      </w:r>
                      <w:r>
                        <w:br/>
                        <w:t>Baum der Sach-Deskriptoren (Text) mit Geographica</w:t>
                      </w:r>
                    </w:p>
                  </w:txbxContent>
                </v:textbox>
              </v:shape>
            </w:pict>
          </mc:Fallback>
        </mc:AlternateContent>
      </w:r>
    </w:p>
    <w:p w:rsidR="00EE37CB" w:rsidRDefault="00EE37CB" w:rsidP="004D2FED">
      <w:r w:rsidRPr="00EE37C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FC8912" wp14:editId="2D233355">
                <wp:simplePos x="0" y="0"/>
                <wp:positionH relativeFrom="column">
                  <wp:posOffset>103505</wp:posOffset>
                </wp:positionH>
                <wp:positionV relativeFrom="paragraph">
                  <wp:posOffset>143730</wp:posOffset>
                </wp:positionV>
                <wp:extent cx="3116580" cy="309880"/>
                <wp:effectExtent l="57150" t="38100" r="83820" b="71120"/>
                <wp:wrapNone/>
                <wp:docPr id="337" name="Flussdiagramm: Dokument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09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Pr="00EE37CB" w:rsidRDefault="0058159F" w:rsidP="00EE37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37CB">
                              <w:rPr>
                                <w:sz w:val="20"/>
                                <w:szCs w:val="20"/>
                              </w:rPr>
                              <w:t>doku-ezas/swa-e-zas-sachthemen-flach-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windows</w:t>
                            </w:r>
                            <w:r w:rsidRPr="00EE37CB">
                              <w:rPr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Dokument 337" o:spid="_x0000_s1091" type="#_x0000_t114" style="position:absolute;margin-left:8.15pt;margin-top:11.3pt;width:245.4pt;height:24.4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8159F" w:rsidRPr="00EE37CB" w:rsidRDefault="0058159F" w:rsidP="00EE37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37CB">
                        <w:rPr>
                          <w:sz w:val="20"/>
                          <w:szCs w:val="20"/>
                        </w:rPr>
                        <w:t>doku-ezas/swa-e-zas-sachthemen-flach-</w:t>
                      </w:r>
                      <w:r>
                        <w:rPr>
                          <w:sz w:val="20"/>
                          <w:szCs w:val="20"/>
                        </w:rPr>
                        <w:t>windows</w:t>
                      </w:r>
                      <w:r w:rsidRPr="00EE37CB">
                        <w:rPr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</w:p>
    <w:p w:rsidR="00EE37CB" w:rsidRDefault="00EE37CB" w:rsidP="004D2FED"/>
    <w:p w:rsidR="00EE37CB" w:rsidRDefault="00EE37CB" w:rsidP="004D2FED"/>
    <w:p w:rsidR="00EE37CB" w:rsidRDefault="00BF1F91" w:rsidP="004D2FED">
      <w:r w:rsidRPr="00574D7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FA14E5" wp14:editId="6E0066DC">
                <wp:simplePos x="0" y="0"/>
                <wp:positionH relativeFrom="column">
                  <wp:posOffset>1530985</wp:posOffset>
                </wp:positionH>
                <wp:positionV relativeFrom="paragraph">
                  <wp:posOffset>23495</wp:posOffset>
                </wp:positionV>
                <wp:extent cx="269875" cy="269875"/>
                <wp:effectExtent l="0" t="0" r="15875" b="15875"/>
                <wp:wrapNone/>
                <wp:docPr id="338" name="Flussdiagramm: Verbindungsstelle zu einer anderen Seit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574D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38" o:spid="_x0000_s1092" type="#_x0000_t177" style="position:absolute;margin-left:120.55pt;margin-top:1.85pt;width:21.25pt;height:21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" fillcolor="white [3201]" strokecolor="#f79646 [3209]" strokeweight="2pt">
                <v:textbox>
                  <w:txbxContent>
                    <w:p w:rsidR="0058159F" w:rsidRDefault="0058159F" w:rsidP="00574D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4D76" w:rsidRPr="00574D7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2D3F9F" wp14:editId="21EE92ED">
                <wp:simplePos x="0" y="0"/>
                <wp:positionH relativeFrom="column">
                  <wp:posOffset>3679990</wp:posOffset>
                </wp:positionH>
                <wp:positionV relativeFrom="paragraph">
                  <wp:posOffset>290830</wp:posOffset>
                </wp:positionV>
                <wp:extent cx="2374265" cy="795323"/>
                <wp:effectExtent l="0" t="0" r="635" b="5080"/>
                <wp:wrapNone/>
                <wp:docPr id="3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9532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 w:rsidP="00574D76">
                            <w:pPr>
                              <w:pStyle w:val="KeinLeerraum"/>
                            </w:pPr>
                            <w:r>
                              <w:t>E-ZAS:</w:t>
                            </w:r>
                            <w:r>
                              <w:br/>
                            </w:r>
                            <w:r w:rsidRPr="00574D76">
                              <w:t>Deskriptoren Sachdokumentation mit Geographika, 5-stufige Ketten</w:t>
                            </w:r>
                            <w:r>
                              <w:t xml:space="preserve"> für den Import in NewBase/E-ZAS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289.75pt;margin-top:22.9pt;width:186.95pt;height:62.6pt;z-index:251802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" fillcolor="#eeece1 [3214]" stroked="f">
                <v:textbox>
                  <w:txbxContent>
                    <w:p w:rsidR="0058159F" w:rsidRDefault="0058159F" w:rsidP="00574D76">
                      <w:pPr>
                        <w:pStyle w:val="KeinLeerraum"/>
                      </w:pPr>
                      <w:r>
                        <w:t>E-ZAS:</w:t>
                      </w:r>
                      <w:r>
                        <w:br/>
                      </w:r>
                      <w:r w:rsidRPr="00574D76">
                        <w:t>Deskriptoren Sachdokumentation mit Geographika, 5-stufige Ketten</w:t>
                      </w:r>
                      <w:r>
                        <w:t xml:space="preserve"> für den Import in NewBase/E-ZAS</w:t>
                      </w:r>
                    </w:p>
                  </w:txbxContent>
                </v:textbox>
              </v:shape>
            </w:pict>
          </mc:Fallback>
        </mc:AlternateContent>
      </w:r>
      <w:r w:rsidR="00574D76" w:rsidRPr="00574D7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87519B" wp14:editId="5A529A66">
                <wp:simplePos x="0" y="0"/>
                <wp:positionH relativeFrom="column">
                  <wp:posOffset>94615</wp:posOffset>
                </wp:positionH>
                <wp:positionV relativeFrom="paragraph">
                  <wp:posOffset>766445</wp:posOffset>
                </wp:positionV>
                <wp:extent cx="3116580" cy="309880"/>
                <wp:effectExtent l="57150" t="38100" r="83820" b="71120"/>
                <wp:wrapNone/>
                <wp:docPr id="341" name="Flussdiagramm: Dokument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09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Pr="00EE37CB" w:rsidRDefault="0058159F" w:rsidP="00574D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4D76">
                              <w:rPr>
                                <w:sz w:val="20"/>
                                <w:szCs w:val="20"/>
                              </w:rPr>
                              <w:t>doku-ezas/swa-e-zas-sachthemen-hierarchie-unicode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Dokument 341" o:spid="_x0000_s1094" type="#_x0000_t114" style="position:absolute;margin-left:7.45pt;margin-top:60.35pt;width:245.4pt;height:24.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8159F" w:rsidRPr="00EE37CB" w:rsidRDefault="0058159F" w:rsidP="00574D7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4D76">
                        <w:rPr>
                          <w:sz w:val="20"/>
                          <w:szCs w:val="20"/>
                        </w:rPr>
                        <w:t>doku-ezas/swa-e-zas-sachthemen-hierarchie-unicode</w:t>
                      </w:r>
                    </w:p>
                  </w:txbxContent>
                </v:textbox>
              </v:shape>
            </w:pict>
          </mc:Fallback>
        </mc:AlternateContent>
      </w:r>
    </w:p>
    <w:p w:rsidR="00EE37CB" w:rsidRDefault="00BF1F91" w:rsidP="004D2FED">
      <w:r w:rsidRPr="00574D7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D20A36" wp14:editId="5FDE9E2C">
                <wp:simplePos x="0" y="0"/>
                <wp:positionH relativeFrom="column">
                  <wp:posOffset>93980</wp:posOffset>
                </wp:positionH>
                <wp:positionV relativeFrom="paragraph">
                  <wp:posOffset>71755</wp:posOffset>
                </wp:positionV>
                <wp:extent cx="3115945" cy="269875"/>
                <wp:effectExtent l="57150" t="38100" r="84455" b="92075"/>
                <wp:wrapNone/>
                <wp:docPr id="339" name="Flussdiagramm: Prozess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94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574D76">
                            <w:pPr>
                              <w:jc w:val="center"/>
                            </w:pPr>
                            <w:r w:rsidRPr="00574D76">
                              <w:t>swasd-e-zas-hierarchie.xsl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39" o:spid="_x0000_s1095" type="#_x0000_t109" style="position:absolute;margin-left:7.4pt;margin-top:5.65pt;width:245.35pt;height:2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8159F" w:rsidRDefault="0058159F" w:rsidP="00574D76">
                      <w:pPr>
                        <w:jc w:val="center"/>
                      </w:pPr>
                      <w:r w:rsidRPr="00574D76">
                        <w:t>swasd-e-zas-hierarchie.xsl</w:t>
                      </w:r>
                    </w:p>
                  </w:txbxContent>
                </v:textbox>
              </v:shape>
            </w:pict>
          </mc:Fallback>
        </mc:AlternateContent>
      </w:r>
    </w:p>
    <w:p w:rsidR="00EE37CB" w:rsidRDefault="00EE37CB" w:rsidP="004D2FED"/>
    <w:p w:rsidR="00EE37CB" w:rsidRDefault="00EE37CB" w:rsidP="004D2FED"/>
    <w:p w:rsidR="00EE37CB" w:rsidRDefault="00EE37CB" w:rsidP="004D2FED"/>
    <w:p w:rsidR="00EE37CB" w:rsidRDefault="00EE37CB" w:rsidP="004D2FED"/>
    <w:p w:rsidR="00EE37CB" w:rsidRDefault="00EE37CB" w:rsidP="004D2FED"/>
    <w:p w:rsidR="000862CD" w:rsidRDefault="000862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32F18" w:rsidRDefault="00932F18" w:rsidP="00932F18">
      <w:pPr>
        <w:pStyle w:val="berschrift1"/>
      </w:pPr>
      <w:bookmarkStart w:id="5" w:name="_Toc455042015"/>
      <w:r>
        <w:lastRenderedPageBreak/>
        <w:t>Firmen- und Verbanddokumentation</w:t>
      </w:r>
      <w:bookmarkEnd w:id="5"/>
    </w:p>
    <w:p w:rsidR="00932F18" w:rsidRPr="00E52DD8" w:rsidRDefault="00932F18" w:rsidP="00932F18"/>
    <w:p w:rsidR="00932F18" w:rsidRDefault="00932F18" w:rsidP="00932F18">
      <w:pPr>
        <w:pStyle w:val="berschrift2"/>
      </w:pPr>
      <w:bookmarkStart w:id="6" w:name="_Toc455042016"/>
      <w:r>
        <w:t>Präsentation im Web</w:t>
      </w:r>
      <w:bookmarkEnd w:id="6"/>
    </w:p>
    <w:p w:rsidR="00932F18" w:rsidRDefault="0058159F" w:rsidP="00932F18">
      <w:hyperlink r:id="rId10" w:history="1">
        <w:r w:rsidR="00932F18" w:rsidRPr="007D0B5B">
          <w:rPr>
            <w:rStyle w:val="Hyperlink"/>
          </w:rPr>
          <w:t>http://www.ub.unibas.ch/ub-wirtschaft-swa/schweiz-wirtschaftsarchiv/firmen-und-verbandsdokumentation/</w:t>
        </w:r>
      </w:hyperlink>
    </w:p>
    <w:p w:rsidR="00932F18" w:rsidRDefault="00932F18" w:rsidP="00932F18"/>
    <w:p w:rsidR="00932F18" w:rsidRDefault="00932F18" w:rsidP="00932F18">
      <w:pPr>
        <w:pStyle w:val="berschrift2"/>
      </w:pPr>
      <w:bookmarkStart w:id="7" w:name="_Toc455042017"/>
      <w:r>
        <w:t>Generieren der Webseiten</w:t>
      </w:r>
      <w:bookmarkEnd w:id="7"/>
    </w:p>
    <w:p w:rsidR="00AE101C" w:rsidRDefault="00AE101C" w:rsidP="00AE101C">
      <w:r>
        <w:t>Anleitung:</w:t>
      </w:r>
    </w:p>
    <w:p w:rsidR="00AE101C" w:rsidRPr="00AE101C" w:rsidRDefault="0058159F" w:rsidP="00AE101C">
      <w:hyperlink r:id="rId11" w:history="1">
        <w:r w:rsidR="00AE101C" w:rsidRPr="007D0B5B">
          <w:rPr>
            <w:rStyle w:val="Hyperlink"/>
          </w:rPr>
          <w:t>http://ub-files.ub.unibas.ch/ordnungssystem/1_Eigene-Organisation/15_IT/153_Bibliothekssysteme/bibtools/hierarchie_toolbox/swa_firmen_und_verbaende/ANLE_SWA_Firmen_und_Verbaende_aufbereiten_20140604_ava.html</w:t>
        </w:r>
      </w:hyperlink>
    </w:p>
    <w:p w:rsidR="00BB01D7" w:rsidRDefault="00BB01D7" w:rsidP="00BB01D7">
      <w:pPr>
        <w:ind w:left="1410" w:hanging="1410"/>
      </w:pPr>
      <w:r>
        <w:t xml:space="preserve">Wie: </w:t>
      </w:r>
      <w:r>
        <w:tab/>
      </w:r>
      <w:r>
        <w:tab/>
        <w:t>Linux-Client mit Zugriff auf ub-files und SSH public key auf ub-webqm/ub-webvm</w:t>
      </w:r>
    </w:p>
    <w:p w:rsidR="00932F18" w:rsidRDefault="00932F18" w:rsidP="00932F18">
      <w:r>
        <w:t>Wann:</w:t>
      </w:r>
      <w:r>
        <w:tab/>
      </w:r>
      <w:r>
        <w:tab/>
        <w:t>Jeden Freitag morgen</w:t>
      </w:r>
    </w:p>
    <w:p w:rsidR="00EE37CB" w:rsidRDefault="00167A04" w:rsidP="00932F1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>
                <wp:simplePos x="0" y="0"/>
                <wp:positionH relativeFrom="column">
                  <wp:posOffset>-41054</wp:posOffset>
                </wp:positionH>
                <wp:positionV relativeFrom="paragraph">
                  <wp:posOffset>479066</wp:posOffset>
                </wp:positionV>
                <wp:extent cx="5971429" cy="3729162"/>
                <wp:effectExtent l="0" t="0" r="10795" b="24130"/>
                <wp:wrapNone/>
                <wp:docPr id="415" name="Rechteck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1429" cy="372916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15" o:spid="_x0000_s1026" style="position:absolute;margin-left:-3.25pt;margin-top:37.7pt;width:470.2pt;height:293.65pt;z-index:-25141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" fillcolor="#daeef3 [664]" strokecolor="#243f60 [1604]" strokeweight="2pt"/>
            </w:pict>
          </mc:Fallback>
        </mc:AlternateContent>
      </w:r>
      <w:r w:rsidR="00932F18">
        <w:t>Laufzeit:</w:t>
      </w:r>
      <w:r w:rsidR="00932F18">
        <w:tab/>
        <w:t>5-10 Minuten</w:t>
      </w:r>
      <w:r w:rsidR="00932F18">
        <w:br/>
      </w:r>
    </w:p>
    <w:p w:rsid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cd </w:t>
      </w:r>
      <w:r w:rsidRPr="006F7A69">
        <w:rPr>
          <w:rFonts w:ascii="Lucida Console" w:hAnsi="Lucida Console"/>
          <w:sz w:val="18"/>
          <w:szCs w:val="18"/>
        </w:rPr>
        <w:t>~/intranet/ordnungssystem/1_Eigene-Organisation/15_IT/153_Bibliothekssysteme</w:t>
      </w:r>
    </w:p>
    <w:p w:rsid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cd </w:t>
      </w:r>
      <w:r w:rsidRPr="006F7A69">
        <w:rPr>
          <w:rFonts w:ascii="Lucida Console" w:hAnsi="Lucida Console"/>
          <w:sz w:val="18"/>
          <w:szCs w:val="18"/>
        </w:rPr>
        <w:t>bibtools/hierarchie_toolbox/swa_firmen_und_verbaende</w:t>
      </w:r>
    </w:p>
    <w:p w:rsid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$</w:t>
      </w:r>
      <w:r>
        <w:rPr>
          <w:rFonts w:ascii="Lucida Console" w:hAnsi="Lucida Console"/>
          <w:sz w:val="18"/>
          <w:szCs w:val="18"/>
        </w:rPr>
        <w:t xml:space="preserve"> ./make-firmen-und-verbaende.sh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SWA Firmen und Verbände: Webseiten aufbauen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-------------------------------------------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Fre Jun 24 15:00:57 CEST 2016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Aleph Daten downloaden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 xml:space="preserve">  Daten vom 23 Jun 2016 22:05:04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Qualitäts-Check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Konkordanz Deskriptoren / Körperschaften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Extrahiere Körperschaften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Geographische Unterschlagwörter extrahieren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Branchen-Systematik mit Geographica anreichern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 xml:space="preserve">  [Anmerkung: nur Geographica, die in den doksf-Daten vorkommen.]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Tree Menu generieren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Detailseiten aufbereiten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 xml:space="preserve">  (bitte 5 Minuten Geduld...)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generiere Wortindex (Deskriptoren)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generiere Wortindex (Körperschaften)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generiere A-Z Liste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Outputdateien zippen und hochladen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installiere Webseiten auf Webserver (TEST)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installiere Wortindex (Deskriptoren) auf Webserver (TEST)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installiere Wortindex (Körperschaften) auf Webserver (TEST)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installiere Webseiten auf Webserver (PROD)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installiere Wortindex (Deskriptoren) auf Webserver (PROD)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installiere Wortindex (Körperschaften) auf Webserver (PROD)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* temporäre Dateien löschen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Alle Körperschaften sind GND-kontrolliert.</w:t>
      </w:r>
    </w:p>
    <w:p w:rsidR="006F7A69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 w:rsidRPr="006F7A69">
        <w:rPr>
          <w:rFonts w:ascii="Lucida Console" w:hAnsi="Lucida Console"/>
          <w:sz w:val="18"/>
          <w:szCs w:val="18"/>
        </w:rPr>
        <w:t>Fre Jun 24 15:02:08 CEST 2016</w:t>
      </w:r>
    </w:p>
    <w:p w:rsidR="00EE37CB" w:rsidRPr="006F7A69" w:rsidRDefault="006F7A69" w:rsidP="006F7A69">
      <w:pPr>
        <w:pStyle w:val="KeinLeerraum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fertig.</w:t>
      </w:r>
    </w:p>
    <w:p w:rsidR="00EE37CB" w:rsidRDefault="00EE37CB" w:rsidP="004D2FED"/>
    <w:p w:rsidR="006F7A69" w:rsidRDefault="006F7A69" w:rsidP="004D2FED"/>
    <w:p w:rsidR="006F7A69" w:rsidRDefault="006F7A69" w:rsidP="004D2FED"/>
    <w:p w:rsidR="006F7A69" w:rsidRDefault="008751DB" w:rsidP="008751DB">
      <w:pPr>
        <w:pStyle w:val="berschrift2"/>
      </w:pPr>
      <w:bookmarkStart w:id="8" w:name="_Toc455042018"/>
      <w:r>
        <w:lastRenderedPageBreak/>
        <w:t>Datenfluss</w:t>
      </w:r>
      <w:bookmarkEnd w:id="8"/>
    </w:p>
    <w:p w:rsidR="00EE37CB" w:rsidRDefault="00FB34EA" w:rsidP="004D2FE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3036101</wp:posOffset>
                </wp:positionH>
                <wp:positionV relativeFrom="paragraph">
                  <wp:posOffset>308555</wp:posOffset>
                </wp:positionV>
                <wp:extent cx="3124862" cy="2496185"/>
                <wp:effectExtent l="0" t="0" r="18415" b="18415"/>
                <wp:wrapNone/>
                <wp:docPr id="362" name="Rechteck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62" cy="2496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62" o:spid="_x0000_s1026" style="position:absolute;margin-left:239.05pt;margin-top:24.3pt;width:246.05pt;height:196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" filled="f" strokecolor="#8064a2 [3207]" strokeweight="2pt"/>
            </w:pict>
          </mc:Fallback>
        </mc:AlternateContent>
      </w:r>
      <w:r w:rsidR="002A0DF9">
        <w:t>(vereinfacht, Zwischendateien sind ausgelassen)</w:t>
      </w:r>
      <w:r w:rsidR="002A0DF9" w:rsidRPr="008751D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88E5D1" wp14:editId="57E533EE">
                <wp:simplePos x="0" y="0"/>
                <wp:positionH relativeFrom="column">
                  <wp:posOffset>30480</wp:posOffset>
                </wp:positionH>
                <wp:positionV relativeFrom="paragraph">
                  <wp:posOffset>311785</wp:posOffset>
                </wp:positionV>
                <wp:extent cx="2679065" cy="2496185"/>
                <wp:effectExtent l="0" t="0" r="26035" b="18415"/>
                <wp:wrapNone/>
                <wp:docPr id="347" name="Flussdiagramm: Prozess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49618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Prozess 347" o:spid="_x0000_s1026" type="#_x0000_t109" style="position:absolute;margin-left:2.4pt;margin-top:24.55pt;width:210.95pt;height:196.5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" filled="f" strokecolor="#00b0f0" strokeweight="2pt"/>
            </w:pict>
          </mc:Fallback>
        </mc:AlternateContent>
      </w:r>
      <w:r w:rsidR="008751DB" w:rsidRPr="008751D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06035C" wp14:editId="74BBA85A">
                <wp:simplePos x="0" y="0"/>
                <wp:positionH relativeFrom="column">
                  <wp:posOffset>143510</wp:posOffset>
                </wp:positionH>
                <wp:positionV relativeFrom="paragraph">
                  <wp:posOffset>785495</wp:posOffset>
                </wp:positionV>
                <wp:extent cx="2194560" cy="858520"/>
                <wp:effectExtent l="57150" t="38100" r="72390" b="93980"/>
                <wp:wrapNone/>
                <wp:docPr id="326" name="Flussdiagramm: Magnetplattenspeiche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58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751DB">
                            <w:pPr>
                              <w:jc w:val="center"/>
                            </w:pPr>
                            <w:r>
                              <w:t>Bibliographische Datei</w:t>
                            </w:r>
                            <w:r>
                              <w:br/>
                              <w:t>DSV01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agnetplattenspeicher 326" o:spid="_x0000_s1096" type="#_x0000_t132" style="position:absolute;margin-left:11.3pt;margin-top:61.85pt;width:172.8pt;height:67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58159F" w:rsidP="008751DB">
                      <w:pPr>
                        <w:jc w:val="center"/>
                      </w:pPr>
                      <w:r>
                        <w:t>Bibliographische Datei</w:t>
                      </w:r>
                      <w:r>
                        <w:br/>
                        <w:t>DSV01</w:t>
                      </w:r>
                    </w:p>
                  </w:txbxContent>
                </v:textbox>
              </v:shape>
            </w:pict>
          </mc:Fallback>
        </mc:AlternateContent>
      </w:r>
      <w:r w:rsidR="008751DB" w:rsidRPr="008751D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366CEB" wp14:editId="68FD66AF">
                <wp:simplePos x="0" y="0"/>
                <wp:positionH relativeFrom="column">
                  <wp:posOffset>142875</wp:posOffset>
                </wp:positionH>
                <wp:positionV relativeFrom="paragraph">
                  <wp:posOffset>1764030</wp:posOffset>
                </wp:positionV>
                <wp:extent cx="2242185" cy="373380"/>
                <wp:effectExtent l="57150" t="38100" r="81915" b="102870"/>
                <wp:wrapNone/>
                <wp:docPr id="343" name="Flussdiagramm: Prozess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751DB">
                            <w:pPr>
                              <w:jc w:val="center"/>
                            </w:pPr>
                            <w:r>
                              <w:t>Selektion: wlc=doksf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43" o:spid="_x0000_s1097" type="#_x0000_t109" style="position:absolute;margin-left:11.25pt;margin-top:138.9pt;width:176.55pt;height:29.4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58159F" w:rsidP="008751DB">
                      <w:pPr>
                        <w:jc w:val="center"/>
                      </w:pPr>
                      <w:r>
                        <w:t>Selektion: wlc=doksf</w:t>
                      </w:r>
                    </w:p>
                  </w:txbxContent>
                </v:textbox>
              </v:shape>
            </w:pict>
          </mc:Fallback>
        </mc:AlternateContent>
      </w:r>
      <w:r w:rsidR="008751DB" w:rsidRPr="008751D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593651" wp14:editId="6585AD19">
                <wp:simplePos x="0" y="0"/>
                <wp:positionH relativeFrom="column">
                  <wp:posOffset>141605</wp:posOffset>
                </wp:positionH>
                <wp:positionV relativeFrom="paragraph">
                  <wp:posOffset>2335530</wp:posOffset>
                </wp:positionV>
                <wp:extent cx="2242185" cy="365760"/>
                <wp:effectExtent l="57150" t="38100" r="81915" b="72390"/>
                <wp:wrapNone/>
                <wp:docPr id="345" name="Flussdiagramm: Dokument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3657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751DB">
                            <w:pPr>
                              <w:jc w:val="center"/>
                            </w:pPr>
                            <w:r>
                              <w:t>swa-doksf.seq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345" o:spid="_x0000_s1098" type="#_x0000_t114" style="position:absolute;margin-left:11.15pt;margin-top:183.9pt;width:176.55pt;height:28.8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58159F" w:rsidP="008751DB">
                      <w:pPr>
                        <w:jc w:val="center"/>
                      </w:pPr>
                      <w:r>
                        <w:t>swa-doksf.seq</w:t>
                      </w:r>
                    </w:p>
                  </w:txbxContent>
                </v:textbox>
              </v:shape>
            </w:pict>
          </mc:Fallback>
        </mc:AlternateContent>
      </w:r>
    </w:p>
    <w:p w:rsidR="00EE37CB" w:rsidRDefault="00FB34EA" w:rsidP="00FB34EA">
      <w:pPr>
        <w:pStyle w:val="KeinLeerraum"/>
      </w:pPr>
      <w:r>
        <w:t xml:space="preserve">     </w:t>
      </w:r>
      <w:r w:rsidR="002A0DF9">
        <w:t>aleph.unibas.ch</w:t>
      </w:r>
      <w:r>
        <w:tab/>
      </w:r>
      <w:r>
        <w:tab/>
      </w:r>
      <w:r>
        <w:tab/>
      </w:r>
      <w:r>
        <w:tab/>
      </w:r>
      <w:r>
        <w:tab/>
        <w:t>ub-nx</w:t>
      </w:r>
      <w:r>
        <w:tab/>
      </w:r>
      <w:r w:rsidR="003F1768">
        <w:t>../from_swad</w:t>
      </w:r>
      <w:r w:rsidR="003F1768">
        <w:br/>
      </w:r>
      <w:r w:rsidR="003F1768">
        <w:tab/>
      </w:r>
      <w:r w:rsidR="003F1768">
        <w:tab/>
      </w:r>
      <w:r w:rsidR="003F1768">
        <w:tab/>
      </w:r>
      <w:r w:rsidR="003F1768">
        <w:tab/>
      </w:r>
      <w:r w:rsidR="003F1768">
        <w:tab/>
      </w:r>
      <w:r w:rsidR="003F1768">
        <w:tab/>
      </w:r>
      <w:r w:rsidR="003F1768">
        <w:tab/>
        <w:t>[zusammen mit Sachdok aufbereitet]</w:t>
      </w:r>
    </w:p>
    <w:p w:rsidR="00EE37CB" w:rsidRDefault="00EE37CB" w:rsidP="00FB34EA">
      <w:pPr>
        <w:pStyle w:val="KeinLeerraum"/>
      </w:pPr>
    </w:p>
    <w:p w:rsidR="00EE37CB" w:rsidRDefault="00FB34EA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5620275</wp:posOffset>
                </wp:positionH>
                <wp:positionV relativeFrom="paragraph">
                  <wp:posOffset>118220</wp:posOffset>
                </wp:positionV>
                <wp:extent cx="278295" cy="341630"/>
                <wp:effectExtent l="0" t="0" r="26670" b="20320"/>
                <wp:wrapNone/>
                <wp:docPr id="356" name="Flussdiagramm: Verbindungsstelle zu einer anderen Seit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3416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34E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56" o:spid="_x0000_s1099" type="#_x0000_t177" style="position:absolute;margin-left:442.55pt;margin-top:9.3pt;width:21.9pt;height:26.9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" fillcolor="white [3201]" strokecolor="#8064a2 [3207]" strokeweight="2pt">
                <v:textbox>
                  <w:txbxContent>
                    <w:p w:rsidR="0058159F" w:rsidRDefault="0058159F" w:rsidP="00FB34E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D33B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837C36" wp14:editId="0940DA65">
                <wp:simplePos x="0" y="0"/>
                <wp:positionH relativeFrom="column">
                  <wp:posOffset>3139440</wp:posOffset>
                </wp:positionH>
                <wp:positionV relativeFrom="paragraph">
                  <wp:posOffset>117475</wp:posOffset>
                </wp:positionV>
                <wp:extent cx="2098675" cy="341630"/>
                <wp:effectExtent l="57150" t="38100" r="73025" b="77470"/>
                <wp:wrapNone/>
                <wp:docPr id="354" name="Flussdiagramm: Dokument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34163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E4909">
                            <w:pPr>
                              <w:jc w:val="center"/>
                            </w:pPr>
                            <w:r w:rsidRPr="00C72CFD">
                              <w:t>indexterms.txt</w:t>
                            </w:r>
                          </w:p>
                          <w:p w:rsidR="0058159F" w:rsidRDefault="0058159F" w:rsidP="00FB34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Dokument 354" o:spid="_x0000_s1100" type="#_x0000_t114" style="position:absolute;margin-left:247.2pt;margin-top:9.25pt;width:165.25pt;height:26.9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8E4909">
                      <w:pPr>
                        <w:jc w:val="center"/>
                      </w:pPr>
                      <w:r w:rsidRPr="00C72CFD">
                        <w:t>indexterms.txt</w:t>
                      </w:r>
                    </w:p>
                    <w:p w:rsidR="0058159F" w:rsidRDefault="0058159F" w:rsidP="00FB34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37CB" w:rsidRDefault="00FB34EA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5238143</wp:posOffset>
                </wp:positionH>
                <wp:positionV relativeFrom="paragraph">
                  <wp:posOffset>66675</wp:posOffset>
                </wp:positionV>
                <wp:extent cx="382132" cy="7951"/>
                <wp:effectExtent l="0" t="76200" r="18415" b="106680"/>
                <wp:wrapNone/>
                <wp:docPr id="358" name="Gerade Verbindung mit Pfei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2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58" o:spid="_x0000_s1026" type="#_x0000_t32" style="position:absolute;margin-left:412.45pt;margin-top:5.25pt;width:30.1pt;height:.65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" strokecolor="#4579b8 [3044]">
                <v:stroke endarrow="open"/>
              </v:shape>
            </w:pict>
          </mc:Fallback>
        </mc:AlternateContent>
      </w:r>
    </w:p>
    <w:p w:rsidR="00EE37CB" w:rsidRDefault="00EE37CB" w:rsidP="00FB34EA">
      <w:pPr>
        <w:pStyle w:val="KeinLeerraum"/>
      </w:pPr>
    </w:p>
    <w:p w:rsidR="00EE37CB" w:rsidRDefault="00FB34EA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709328" wp14:editId="14CA564D">
                <wp:simplePos x="0" y="0"/>
                <wp:positionH relativeFrom="column">
                  <wp:posOffset>5620275</wp:posOffset>
                </wp:positionH>
                <wp:positionV relativeFrom="paragraph">
                  <wp:posOffset>115293</wp:posOffset>
                </wp:positionV>
                <wp:extent cx="278295" cy="325727"/>
                <wp:effectExtent l="0" t="0" r="26670" b="17780"/>
                <wp:wrapNone/>
                <wp:docPr id="357" name="Flussdiagramm: Verbindungsstelle zu einer anderen Seit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32572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34E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57" o:spid="_x0000_s1101" type="#_x0000_t177" style="position:absolute;margin-left:442.55pt;margin-top:9.1pt;width:21.9pt;height:25.6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" fillcolor="white [3201]" strokecolor="#8064a2 [3207]" strokeweight="2pt">
                <v:textbox>
                  <w:txbxContent>
                    <w:p w:rsidR="0058159F" w:rsidRDefault="0058159F" w:rsidP="00FB34E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D33B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AEEC29" wp14:editId="4FA69053">
                <wp:simplePos x="0" y="0"/>
                <wp:positionH relativeFrom="column">
                  <wp:posOffset>3140710</wp:posOffset>
                </wp:positionH>
                <wp:positionV relativeFrom="paragraph">
                  <wp:posOffset>99695</wp:posOffset>
                </wp:positionV>
                <wp:extent cx="2098675" cy="341630"/>
                <wp:effectExtent l="57150" t="38100" r="73025" b="77470"/>
                <wp:wrapNone/>
                <wp:docPr id="355" name="Flussdiagramm: Dokument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34163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34EA">
                            <w:pPr>
                              <w:jc w:val="center"/>
                            </w:pPr>
                            <w:r w:rsidRPr="002D33B3">
                              <w:t>suchmaschine_deskriptoren.tmp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Dokument 355" o:spid="_x0000_s1102" type="#_x0000_t114" style="position:absolute;margin-left:247.3pt;margin-top:7.85pt;width:165.25pt;height:26.9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FB34EA">
                      <w:pPr>
                        <w:jc w:val="center"/>
                      </w:pPr>
                      <w:r w:rsidRPr="002D33B3">
                        <w:t>suchmaschine_deskriptoren.tmp</w:t>
                      </w:r>
                    </w:p>
                  </w:txbxContent>
                </v:textbox>
              </v:shape>
            </w:pict>
          </mc:Fallback>
        </mc:AlternateContent>
      </w:r>
    </w:p>
    <w:p w:rsidR="002D33B3" w:rsidRDefault="00FB34EA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5238612</wp:posOffset>
                </wp:positionH>
                <wp:positionV relativeFrom="paragraph">
                  <wp:posOffset>72335</wp:posOffset>
                </wp:positionV>
                <wp:extent cx="381663" cy="0"/>
                <wp:effectExtent l="0" t="76200" r="18415" b="114300"/>
                <wp:wrapNone/>
                <wp:docPr id="359" name="Gerade Verbindung mit Pfei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59" o:spid="_x0000_s1026" type="#_x0000_t32" style="position:absolute;margin-left:412.5pt;margin-top:5.7pt;width:30.0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2D33B3" w:rsidRDefault="002D33B3" w:rsidP="00FB34EA">
      <w:pPr>
        <w:pStyle w:val="KeinLeerraum"/>
      </w:pPr>
    </w:p>
    <w:p w:rsidR="002D33B3" w:rsidRDefault="002D33B3" w:rsidP="00FB34EA">
      <w:pPr>
        <w:pStyle w:val="KeinLeerraum"/>
      </w:pPr>
    </w:p>
    <w:p w:rsidR="002D33B3" w:rsidRDefault="003F1768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E10CB4E" wp14:editId="55543AF0">
                <wp:simplePos x="0" y="0"/>
                <wp:positionH relativeFrom="column">
                  <wp:posOffset>4665980</wp:posOffset>
                </wp:positionH>
                <wp:positionV relativeFrom="paragraph">
                  <wp:posOffset>163195</wp:posOffset>
                </wp:positionV>
                <wp:extent cx="1367155" cy="333375"/>
                <wp:effectExtent l="57150" t="38100" r="80645" b="85725"/>
                <wp:wrapNone/>
                <wp:docPr id="349" name="Flussdiagramm: Dokument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333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5C6BA7">
                            <w:pPr>
                              <w:jc w:val="center"/>
                            </w:pPr>
                            <w:r w:rsidRPr="00C72CFD">
                              <w:t>detailseiten.html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349" o:spid="_x0000_s1103" type="#_x0000_t114" style="position:absolute;margin-left:367.4pt;margin-top:12.85pt;width:107.65pt;height:26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5C6BA7">
                      <w:pPr>
                        <w:jc w:val="center"/>
                      </w:pPr>
                      <w:r w:rsidRPr="00C72CFD">
                        <w:t>detailseiten.html</w:t>
                      </w:r>
                    </w:p>
                  </w:txbxContent>
                </v:textbox>
              </v:shape>
            </w:pict>
          </mc:Fallback>
        </mc:AlternateContent>
      </w:r>
      <w:r w:rsidR="00FB34E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89EE41" wp14:editId="478631DE">
                <wp:simplePos x="0" y="0"/>
                <wp:positionH relativeFrom="column">
                  <wp:posOffset>3140545</wp:posOffset>
                </wp:positionH>
                <wp:positionV relativeFrom="paragraph">
                  <wp:posOffset>164880</wp:posOffset>
                </wp:positionV>
                <wp:extent cx="1367155" cy="333375"/>
                <wp:effectExtent l="57150" t="38100" r="80645" b="85725"/>
                <wp:wrapNone/>
                <wp:docPr id="353" name="Flussdiagramm: Dokument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333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34EA">
                            <w:pPr>
                              <w:jc w:val="center"/>
                            </w:pPr>
                            <w:r>
                              <w:t>descriptors.txt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353" o:spid="_x0000_s1104" type="#_x0000_t114" style="position:absolute;margin-left:247.3pt;margin-top:13pt;width:107.65pt;height:26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FB34EA">
                      <w:pPr>
                        <w:jc w:val="center"/>
                      </w:pPr>
                      <w:r>
                        <w:t>descriptors.txt</w:t>
                      </w:r>
                    </w:p>
                  </w:txbxContent>
                </v:textbox>
              </v:shape>
            </w:pict>
          </mc:Fallback>
        </mc:AlternateContent>
      </w:r>
    </w:p>
    <w:p w:rsidR="002D33B3" w:rsidRDefault="002D33B3" w:rsidP="00FB34EA">
      <w:pPr>
        <w:pStyle w:val="KeinLeerraum"/>
      </w:pPr>
    </w:p>
    <w:p w:rsidR="002D33B3" w:rsidRDefault="003F1768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5962181</wp:posOffset>
                </wp:positionH>
                <wp:positionV relativeFrom="paragraph">
                  <wp:posOffset>102125</wp:posOffset>
                </wp:positionV>
                <wp:extent cx="0" cy="4754880"/>
                <wp:effectExtent l="95250" t="0" r="57150" b="64770"/>
                <wp:wrapNone/>
                <wp:docPr id="386" name="Gerade Verbindung mit Pfei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86" o:spid="_x0000_s1026" type="#_x0000_t32" style="position:absolute;margin-left:469.45pt;margin-top:8.05pt;width:0;height:374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3831231</wp:posOffset>
                </wp:positionH>
                <wp:positionV relativeFrom="paragraph">
                  <wp:posOffset>157203</wp:posOffset>
                </wp:positionV>
                <wp:extent cx="0" cy="1630597"/>
                <wp:effectExtent l="95250" t="0" r="114300" b="65405"/>
                <wp:wrapNone/>
                <wp:docPr id="374" name="Gerade Verbindung mit Pfei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5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74" o:spid="_x0000_s1026" type="#_x0000_t32" style="position:absolute;margin-left:301.65pt;margin-top:12.4pt;width:0;height:128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2D33B3" w:rsidRDefault="003F1768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1278862</wp:posOffset>
                </wp:positionH>
                <wp:positionV relativeFrom="paragraph">
                  <wp:posOffset>161897</wp:posOffset>
                </wp:positionV>
                <wp:extent cx="0" cy="604300"/>
                <wp:effectExtent l="95250" t="0" r="57150" b="62865"/>
                <wp:wrapNone/>
                <wp:docPr id="369" name="Gerade Verbindung mit Pfei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69" o:spid="_x0000_s1026" type="#_x0000_t32" style="position:absolute;margin-left:100.7pt;margin-top:12.75pt;width:0;height:47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2D33B3" w:rsidRDefault="002D33B3" w:rsidP="00FB34EA">
      <w:pPr>
        <w:pStyle w:val="KeinLeerraum"/>
      </w:pPr>
    </w:p>
    <w:p w:rsidR="002D33B3" w:rsidRDefault="002D33B3" w:rsidP="00FB34EA">
      <w:pPr>
        <w:pStyle w:val="KeinLeerraum"/>
      </w:pPr>
    </w:p>
    <w:p w:rsidR="002D33B3" w:rsidRDefault="002D33B3" w:rsidP="00FB34EA">
      <w:pPr>
        <w:pStyle w:val="KeinLeerraum"/>
      </w:pPr>
    </w:p>
    <w:p w:rsidR="002D33B3" w:rsidRDefault="00FB34EA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DDDD374" wp14:editId="6205C18F">
                <wp:simplePos x="0" y="0"/>
                <wp:positionH relativeFrom="column">
                  <wp:posOffset>30508</wp:posOffset>
                </wp:positionH>
                <wp:positionV relativeFrom="paragraph">
                  <wp:posOffset>84207</wp:posOffset>
                </wp:positionV>
                <wp:extent cx="2719346" cy="262393"/>
                <wp:effectExtent l="57150" t="38100" r="81280" b="99695"/>
                <wp:wrapNone/>
                <wp:docPr id="361" name="Flussdiagramm: Prozess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46" cy="2623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34EA">
                            <w:pPr>
                              <w:jc w:val="center"/>
                            </w:pPr>
                            <w:r>
                              <w:t>extract-firmen-deskriptoren.pl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61" o:spid="_x0000_s1105" type="#_x0000_t109" style="position:absolute;margin-left:2.4pt;margin-top:6.65pt;width:214.1pt;height:20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FB34EA">
                      <w:pPr>
                        <w:jc w:val="center"/>
                      </w:pPr>
                      <w:r>
                        <w:t>extract-firmen-deskriptoren.pl</w:t>
                      </w:r>
                    </w:p>
                  </w:txbxContent>
                </v:textbox>
              </v:shape>
            </w:pict>
          </mc:Fallback>
        </mc:AlternateContent>
      </w:r>
    </w:p>
    <w:p w:rsidR="002D33B3" w:rsidRDefault="002D33B3" w:rsidP="00FB34EA">
      <w:pPr>
        <w:pStyle w:val="KeinLeerraum"/>
      </w:pPr>
    </w:p>
    <w:p w:rsidR="002D33B3" w:rsidRDefault="003F1768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DF828A" wp14:editId="469F97B6">
                <wp:simplePos x="0" y="0"/>
                <wp:positionH relativeFrom="column">
                  <wp:posOffset>1278862</wp:posOffset>
                </wp:positionH>
                <wp:positionV relativeFrom="paragraph">
                  <wp:posOffset>5467</wp:posOffset>
                </wp:positionV>
                <wp:extent cx="0" cy="119407"/>
                <wp:effectExtent l="95250" t="0" r="57150" b="52070"/>
                <wp:wrapNone/>
                <wp:docPr id="370" name="Gerade Verbindung mit Pfei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4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70" o:spid="_x0000_s1026" type="#_x0000_t32" style="position:absolute;margin-left:100.7pt;margin-top:.45pt;width:0;height:9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" strokecolor="#4579b8 [3044]">
                <v:stroke endarrow="open"/>
              </v:shape>
            </w:pict>
          </mc:Fallback>
        </mc:AlternateContent>
      </w:r>
      <w:r w:rsidR="00FB34EA" w:rsidRPr="002D33B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8C0811" wp14:editId="5E1E640B">
                <wp:simplePos x="0" y="0"/>
                <wp:positionH relativeFrom="column">
                  <wp:posOffset>30508</wp:posOffset>
                </wp:positionH>
                <wp:positionV relativeFrom="paragraph">
                  <wp:posOffset>124874</wp:posOffset>
                </wp:positionV>
                <wp:extent cx="2719070" cy="341630"/>
                <wp:effectExtent l="57150" t="38100" r="81280" b="77470"/>
                <wp:wrapNone/>
                <wp:docPr id="364" name="Flussdiagramm: Dokument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34163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34EA">
                            <w:pPr>
                              <w:jc w:val="center"/>
                            </w:pPr>
                            <w:r>
                              <w:t>kss-desk.txt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Dokument 364" o:spid="_x0000_s1106" type="#_x0000_t114" style="position:absolute;margin-left:2.4pt;margin-top:9.85pt;width:214.1pt;height:26.9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FB34EA">
                      <w:pPr>
                        <w:jc w:val="center"/>
                      </w:pPr>
                      <w:r>
                        <w:t>kss-desk.txt</w:t>
                      </w:r>
                    </w:p>
                  </w:txbxContent>
                </v:textbox>
              </v:shape>
            </w:pict>
          </mc:Fallback>
        </mc:AlternateContent>
      </w:r>
    </w:p>
    <w:p w:rsidR="002D33B3" w:rsidRDefault="002D33B3" w:rsidP="00FB34EA">
      <w:pPr>
        <w:pStyle w:val="KeinLeerraum"/>
      </w:pPr>
    </w:p>
    <w:p w:rsidR="00C72CFD" w:rsidRDefault="00E87C74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F0DB2D" wp14:editId="09153DBE">
                <wp:simplePos x="0" y="0"/>
                <wp:positionH relativeFrom="column">
                  <wp:posOffset>2622634</wp:posOffset>
                </wp:positionH>
                <wp:positionV relativeFrom="paragraph">
                  <wp:posOffset>117835</wp:posOffset>
                </wp:positionV>
                <wp:extent cx="3371118" cy="3037161"/>
                <wp:effectExtent l="0" t="4445" r="73025" b="53975"/>
                <wp:wrapNone/>
                <wp:docPr id="388" name="Gewinkelte Verbindung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71118" cy="3037161"/>
                        </a:xfrm>
                        <a:prstGeom prst="bentConnector3">
                          <a:avLst>
                            <a:gd name="adj1" fmla="val 2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388" o:spid="_x0000_s1026" type="#_x0000_t34" style="position:absolute;margin-left:206.5pt;margin-top:9.3pt;width:265.45pt;height:239.15pt;rotation:90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" adj="48" strokecolor="#4579b8 [3044]">
                <v:stroke endarrow="open"/>
              </v:shape>
            </w:pict>
          </mc:Fallback>
        </mc:AlternateContent>
      </w:r>
      <w:r w:rsidR="003F176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EE6730" wp14:editId="6AF942A6">
                <wp:simplePos x="0" y="0"/>
                <wp:positionH relativeFrom="column">
                  <wp:posOffset>2002431</wp:posOffset>
                </wp:positionH>
                <wp:positionV relativeFrom="paragraph">
                  <wp:posOffset>125509</wp:posOffset>
                </wp:positionV>
                <wp:extent cx="0" cy="167281"/>
                <wp:effectExtent l="95250" t="0" r="57150" b="61595"/>
                <wp:wrapNone/>
                <wp:docPr id="372" name="Gerade Verbindung mit Pfei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2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72" o:spid="_x0000_s1026" type="#_x0000_t32" style="position:absolute;margin-left:157.65pt;margin-top:9.9pt;width:0;height:13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F176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7ECC91" wp14:editId="567AD707">
                <wp:simplePos x="0" y="0"/>
                <wp:positionH relativeFrom="column">
                  <wp:posOffset>459878</wp:posOffset>
                </wp:positionH>
                <wp:positionV relativeFrom="paragraph">
                  <wp:posOffset>125509</wp:posOffset>
                </wp:positionV>
                <wp:extent cx="0" cy="167254"/>
                <wp:effectExtent l="95250" t="0" r="57150" b="61595"/>
                <wp:wrapNone/>
                <wp:docPr id="371" name="Gerade Verbindung mit Pfei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71" o:spid="_x0000_s1026" type="#_x0000_t32" style="position:absolute;margin-left:36.2pt;margin-top:9.9pt;width:0;height:13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C72CFD" w:rsidRDefault="003F1768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98073A" wp14:editId="005A1431">
                <wp:simplePos x="0" y="0"/>
                <wp:positionH relativeFrom="column">
                  <wp:posOffset>3036101</wp:posOffset>
                </wp:positionH>
                <wp:positionV relativeFrom="paragraph">
                  <wp:posOffset>121948</wp:posOffset>
                </wp:positionV>
                <wp:extent cx="2202042" cy="262255"/>
                <wp:effectExtent l="57150" t="38100" r="84455" b="99695"/>
                <wp:wrapNone/>
                <wp:docPr id="366" name="Flussdiagramm: Prozess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042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3F1768">
                            <w:pPr>
                              <w:jc w:val="center"/>
                            </w:pPr>
                            <w:r w:rsidRPr="003F1768">
                              <w:t>add-geographica-to-descriptors.pl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66" o:spid="_x0000_s1107" type="#_x0000_t109" style="position:absolute;margin-left:239.05pt;margin-top:9.6pt;width:173.4pt;height:20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3F1768">
                      <w:pPr>
                        <w:jc w:val="center"/>
                      </w:pPr>
                      <w:r w:rsidRPr="003F1768">
                        <w:t>add-geographica-to-descriptors.pl</w:t>
                      </w:r>
                    </w:p>
                  </w:txbxContent>
                </v:textbox>
              </v:shape>
            </w:pict>
          </mc:Fallback>
        </mc:AlternateContent>
      </w:r>
      <w:r w:rsidR="00FB34E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C5404B" wp14:editId="1C404255">
                <wp:simplePos x="0" y="0"/>
                <wp:positionH relativeFrom="column">
                  <wp:posOffset>1199350</wp:posOffset>
                </wp:positionH>
                <wp:positionV relativeFrom="paragraph">
                  <wp:posOffset>121920</wp:posOffset>
                </wp:positionV>
                <wp:extent cx="1550035" cy="333375"/>
                <wp:effectExtent l="57150" t="38100" r="69215" b="85725"/>
                <wp:wrapNone/>
                <wp:docPr id="365" name="Flussdiagramm: Dokument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333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34EA">
                            <w:pPr>
                              <w:jc w:val="center"/>
                            </w:pPr>
                            <w:r>
                              <w:t>desk-geographica.txt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365" o:spid="_x0000_s1108" type="#_x0000_t114" style="position:absolute;margin-left:94.45pt;margin-top:9.6pt;width:122.05pt;height:2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FB34EA">
                      <w:pPr>
                        <w:jc w:val="center"/>
                      </w:pPr>
                      <w:r>
                        <w:t>desk-geographica.txt</w:t>
                      </w:r>
                    </w:p>
                  </w:txbxContent>
                </v:textbox>
              </v:shape>
            </w:pict>
          </mc:Fallback>
        </mc:AlternateContent>
      </w:r>
      <w:r w:rsidR="00FB34E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3D8ADF" wp14:editId="1C057E9B">
                <wp:simplePos x="0" y="0"/>
                <wp:positionH relativeFrom="column">
                  <wp:posOffset>30509</wp:posOffset>
                </wp:positionH>
                <wp:positionV relativeFrom="paragraph">
                  <wp:posOffset>121948</wp:posOffset>
                </wp:positionV>
                <wp:extent cx="882594" cy="333375"/>
                <wp:effectExtent l="57150" t="38100" r="70485" b="85725"/>
                <wp:wrapNone/>
                <wp:docPr id="363" name="Flussdiagramm: Dokument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333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34EA">
                            <w:pPr>
                              <w:jc w:val="center"/>
                            </w:pPr>
                            <w:r>
                              <w:t>kss-aut.txt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363" o:spid="_x0000_s1109" type="#_x0000_t114" style="position:absolute;margin-left:2.4pt;margin-top:9.6pt;width:69.5pt;height:26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FB34EA">
                      <w:pPr>
                        <w:jc w:val="center"/>
                      </w:pPr>
                      <w:r>
                        <w:t>kss-aut.txt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3F1768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D6C1E0" wp14:editId="5ED85F60">
                <wp:simplePos x="0" y="0"/>
                <wp:positionH relativeFrom="column">
                  <wp:posOffset>2749578</wp:posOffset>
                </wp:positionH>
                <wp:positionV relativeFrom="paragraph">
                  <wp:posOffset>102842</wp:posOffset>
                </wp:positionV>
                <wp:extent cx="286523" cy="0"/>
                <wp:effectExtent l="0" t="76200" r="18415" b="114300"/>
                <wp:wrapNone/>
                <wp:docPr id="373" name="Gerade Verbindung mit Pfei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73" o:spid="_x0000_s1026" type="#_x0000_t32" style="position:absolute;margin-left:216.5pt;margin-top:8.1pt;width:22.5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C72CFD" w:rsidRDefault="00116995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459878</wp:posOffset>
                </wp:positionH>
                <wp:positionV relativeFrom="paragraph">
                  <wp:posOffset>114328</wp:posOffset>
                </wp:positionV>
                <wp:extent cx="0" cy="191411"/>
                <wp:effectExtent l="95250" t="0" r="57150" b="56515"/>
                <wp:wrapNone/>
                <wp:docPr id="394" name="Gerade Verbindung mit Pfei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94" o:spid="_x0000_s1026" type="#_x0000_t32" style="position:absolute;margin-left:36.2pt;margin-top:9pt;width:0;height:15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F176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DCFDE23" wp14:editId="1A89ACA6">
                <wp:simplePos x="0" y="0"/>
                <wp:positionH relativeFrom="column">
                  <wp:posOffset>3385958</wp:posOffset>
                </wp:positionH>
                <wp:positionV relativeFrom="paragraph">
                  <wp:posOffset>43346</wp:posOffset>
                </wp:positionV>
                <wp:extent cx="0" cy="580390"/>
                <wp:effectExtent l="95250" t="0" r="76200" b="48260"/>
                <wp:wrapNone/>
                <wp:docPr id="379" name="Gerade Verbindung mit Pfei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79" o:spid="_x0000_s1026" type="#_x0000_t32" style="position:absolute;margin-left:266.6pt;margin-top:3.4pt;width:0;height:45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3F176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B11E2B" wp14:editId="5BDF247F">
                <wp:simplePos x="0" y="0"/>
                <wp:positionH relativeFrom="column">
                  <wp:posOffset>4435530</wp:posOffset>
                </wp:positionH>
                <wp:positionV relativeFrom="paragraph">
                  <wp:posOffset>43208</wp:posOffset>
                </wp:positionV>
                <wp:extent cx="0" cy="580583"/>
                <wp:effectExtent l="95250" t="0" r="76200" b="48260"/>
                <wp:wrapNone/>
                <wp:docPr id="375" name="Gerade Verbindung mit Pfei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5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75" o:spid="_x0000_s1026" type="#_x0000_t32" style="position:absolute;margin-left:349.25pt;margin-top:3.4pt;width:0;height:45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C72CFD" w:rsidRDefault="00116995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EA1785" wp14:editId="56953968">
                <wp:simplePos x="0" y="0"/>
                <wp:positionH relativeFrom="column">
                  <wp:posOffset>325120</wp:posOffset>
                </wp:positionH>
                <wp:positionV relativeFrom="paragraph">
                  <wp:posOffset>137160</wp:posOffset>
                </wp:positionV>
                <wp:extent cx="278130" cy="325120"/>
                <wp:effectExtent l="0" t="0" r="26670" b="17780"/>
                <wp:wrapNone/>
                <wp:docPr id="393" name="Flussdiagramm: Verbindungsstelle zu einer anderen Seit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3251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11699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93" o:spid="_x0000_s1110" type="#_x0000_t177" style="position:absolute;margin-left:25.6pt;margin-top:10.8pt;width:21.9pt;height:25.6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" fillcolor="white [3201]" strokecolor="#8064a2 [3207]" strokeweight="2pt">
                <v:textbox>
                  <w:txbxContent>
                    <w:p w:rsidR="0058159F" w:rsidRDefault="0058159F" w:rsidP="0011699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FB34EA">
      <w:pPr>
        <w:pStyle w:val="KeinLeerraum"/>
      </w:pPr>
    </w:p>
    <w:p w:rsidR="00C72CFD" w:rsidRDefault="003F1768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D94144" wp14:editId="28A993C3">
                <wp:simplePos x="0" y="0"/>
                <wp:positionH relativeFrom="column">
                  <wp:posOffset>2137603</wp:posOffset>
                </wp:positionH>
                <wp:positionV relativeFrom="paragraph">
                  <wp:posOffset>112616</wp:posOffset>
                </wp:positionV>
                <wp:extent cx="1812898" cy="333375"/>
                <wp:effectExtent l="57150" t="38100" r="73660" b="85725"/>
                <wp:wrapNone/>
                <wp:docPr id="367" name="Flussdiagramm: Dokument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333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3F1768">
                            <w:pPr>
                              <w:jc w:val="center"/>
                            </w:pPr>
                            <w:r w:rsidRPr="003F1768">
                              <w:t>swafv-descriptors-plus.txt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367" o:spid="_x0000_s1111" type="#_x0000_t114" style="position:absolute;margin-left:168.3pt;margin-top:8.85pt;width:142.75pt;height:26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3F1768">
                      <w:pPr>
                        <w:jc w:val="center"/>
                      </w:pPr>
                      <w:r w:rsidRPr="003F1768">
                        <w:t>swafv-descriptors-plus.txt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4A37ED" wp14:editId="5C50339F">
                <wp:simplePos x="0" y="0"/>
                <wp:positionH relativeFrom="column">
                  <wp:posOffset>4069770</wp:posOffset>
                </wp:positionH>
                <wp:positionV relativeFrom="paragraph">
                  <wp:posOffset>112616</wp:posOffset>
                </wp:positionV>
                <wp:extent cx="1167820" cy="333375"/>
                <wp:effectExtent l="57150" t="38100" r="70485" b="85725"/>
                <wp:wrapNone/>
                <wp:docPr id="368" name="Flussdiagramm: Dokument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20" cy="333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3F1768">
                            <w:pPr>
                              <w:jc w:val="center"/>
                            </w:pPr>
                            <w:r>
                              <w:t>geographica.tmp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368" o:spid="_x0000_s1112" type="#_x0000_t114" style="position:absolute;margin-left:320.45pt;margin-top:8.85pt;width:91.95pt;height:26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3F1768">
                      <w:pPr>
                        <w:jc w:val="center"/>
                      </w:pPr>
                      <w:r>
                        <w:t>geographica.tmp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C72CFD" w:rsidP="00FB34EA">
      <w:pPr>
        <w:pStyle w:val="KeinLeerraum"/>
      </w:pPr>
    </w:p>
    <w:p w:rsidR="00C72CFD" w:rsidRDefault="003F1768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D53B4B" wp14:editId="32509AEB">
                <wp:simplePos x="0" y="0"/>
                <wp:positionH relativeFrom="column">
                  <wp:posOffset>2566974</wp:posOffset>
                </wp:positionH>
                <wp:positionV relativeFrom="paragraph">
                  <wp:posOffset>104996</wp:posOffset>
                </wp:positionV>
                <wp:extent cx="0" cy="509463"/>
                <wp:effectExtent l="95250" t="0" r="57150" b="62230"/>
                <wp:wrapNone/>
                <wp:docPr id="383" name="Gerade Verbindung mit Pfei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4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83" o:spid="_x0000_s1026" type="#_x0000_t32" style="position:absolute;margin-left:202.1pt;margin-top:8.25pt;width:0;height:40.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C72CFD" w:rsidRDefault="00C72CFD" w:rsidP="00FB34EA">
      <w:pPr>
        <w:pStyle w:val="KeinLeerraum"/>
      </w:pPr>
    </w:p>
    <w:p w:rsidR="00C72CFD" w:rsidRDefault="00C72CFD" w:rsidP="00FB34EA">
      <w:pPr>
        <w:pStyle w:val="KeinLeerraum"/>
      </w:pPr>
    </w:p>
    <w:p w:rsidR="00C72CFD" w:rsidRDefault="003F1768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7F1B51" wp14:editId="4847ADD8">
                <wp:simplePos x="0" y="0"/>
                <wp:positionH relativeFrom="column">
                  <wp:posOffset>723265</wp:posOffset>
                </wp:positionH>
                <wp:positionV relativeFrom="paragraph">
                  <wp:posOffset>103505</wp:posOffset>
                </wp:positionV>
                <wp:extent cx="2201545" cy="262255"/>
                <wp:effectExtent l="57150" t="38100" r="84455" b="99695"/>
                <wp:wrapNone/>
                <wp:docPr id="380" name="Flussdiagramm: Prozess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4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3F1768">
                            <w:pPr>
                              <w:jc w:val="center"/>
                            </w:pPr>
                            <w:r w:rsidRPr="007F44FF">
                              <w:t>../htb/generate_treemenu_pro.pl</w:t>
                            </w:r>
                          </w:p>
                          <w:p w:rsidR="0058159F" w:rsidRDefault="0058159F" w:rsidP="003F17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80" o:spid="_x0000_s1113" type="#_x0000_t109" style="position:absolute;margin-left:56.95pt;margin-top:8.15pt;width:173.35pt;height:20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3F1768">
                      <w:pPr>
                        <w:jc w:val="center"/>
                      </w:pPr>
                      <w:r w:rsidRPr="007F44FF">
                        <w:t>../htb/generate_treemenu_pro.pl</w:t>
                      </w:r>
                    </w:p>
                    <w:p w:rsidR="0058159F" w:rsidRDefault="0058159F" w:rsidP="003F17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2CFD" w:rsidRDefault="00E87C74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8603DBF" wp14:editId="3F2D75A5">
                <wp:simplePos x="0" y="0"/>
                <wp:positionH relativeFrom="column">
                  <wp:posOffset>4439285</wp:posOffset>
                </wp:positionH>
                <wp:positionV relativeFrom="paragraph">
                  <wp:posOffset>38735</wp:posOffset>
                </wp:positionV>
                <wp:extent cx="2035175" cy="436880"/>
                <wp:effectExtent l="0" t="20002" r="59372" b="59373"/>
                <wp:wrapNone/>
                <wp:docPr id="387" name="Gewinkelte Verbindung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35175" cy="436880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winkelte Verbindung 387" o:spid="_x0000_s1026" type="#_x0000_t34" style="position:absolute;margin-left:349.55pt;margin-top:3.05pt;width:160.25pt;height:34.4pt;rotation:90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" adj="-171" strokecolor="#4579b8 [3044]">
                <v:stroke endarrow="open"/>
              </v:shape>
            </w:pict>
          </mc:Fallback>
        </mc:AlternateContent>
      </w:r>
    </w:p>
    <w:p w:rsidR="00C72CFD" w:rsidRDefault="00E87C74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636828B" wp14:editId="343AFB4B">
                <wp:simplePos x="0" y="0"/>
                <wp:positionH relativeFrom="column">
                  <wp:posOffset>3194050</wp:posOffset>
                </wp:positionH>
                <wp:positionV relativeFrom="paragraph">
                  <wp:posOffset>23495</wp:posOffset>
                </wp:positionV>
                <wp:extent cx="2353310" cy="667385"/>
                <wp:effectExtent l="0" t="0" r="8890" b="0"/>
                <wp:wrapNone/>
                <wp:docPr id="382" name="Textfeld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6673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3F1768">
                            <w:pPr>
                              <w:pStyle w:val="KeinLeerraum"/>
                            </w:pPr>
                            <w:r>
                              <w:t>Firmen + Verbände:</w:t>
                            </w:r>
                            <w:r>
                              <w:br/>
                              <w:t>Steuerdatei von Tigra Tree Menu.</w:t>
                            </w:r>
                          </w:p>
                          <w:p w:rsidR="0058159F" w:rsidRDefault="0058159F" w:rsidP="003F1768">
                            <w:pPr>
                              <w:pStyle w:val="KeinLeerraum"/>
                            </w:pPr>
                            <w:r>
                              <w:t>Javascript für Hierarchiebaum.</w:t>
                            </w:r>
                          </w:p>
                          <w:p w:rsidR="0058159F" w:rsidRDefault="005815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82" o:spid="_x0000_s1114" type="#_x0000_t202" style="position:absolute;margin-left:251.5pt;margin-top:1.85pt;width:185.3pt;height:52.5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" fillcolor="#eeece1 [3214]" stroked="f" strokeweight=".5pt">
                <v:textbox>
                  <w:txbxContent>
                    <w:p w:rsidR="0058159F" w:rsidRDefault="0058159F" w:rsidP="003F1768">
                      <w:pPr>
                        <w:pStyle w:val="KeinLeerraum"/>
                      </w:pPr>
                      <w:r>
                        <w:t>Firmen + Verbände:</w:t>
                      </w:r>
                      <w:r>
                        <w:br/>
                        <w:t>Steuerdatei von Tigra Tree Menu.</w:t>
                      </w:r>
                    </w:p>
                    <w:p w:rsidR="0058159F" w:rsidRDefault="0058159F" w:rsidP="003F1768">
                      <w:pPr>
                        <w:pStyle w:val="KeinLeerraum"/>
                      </w:pPr>
                      <w:r>
                        <w:t>Javascript für Hierarchiebaum.</w:t>
                      </w:r>
                    </w:p>
                    <w:p w:rsidR="0058159F" w:rsidRDefault="0058159F"/>
                  </w:txbxContent>
                </v:textbox>
              </v:shape>
            </w:pict>
          </mc:Fallback>
        </mc:AlternateContent>
      </w:r>
      <w:r w:rsidR="003F176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1779795</wp:posOffset>
                </wp:positionH>
                <wp:positionV relativeFrom="paragraph">
                  <wp:posOffset>23909</wp:posOffset>
                </wp:positionV>
                <wp:extent cx="0" cy="167116"/>
                <wp:effectExtent l="95250" t="0" r="57150" b="61595"/>
                <wp:wrapNone/>
                <wp:docPr id="384" name="Gerade Verbindung mit Pfei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84" o:spid="_x0000_s1026" type="#_x0000_t32" style="position:absolute;margin-left:140.15pt;margin-top:1.9pt;width:0;height:13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C72CFD" w:rsidRDefault="003F1768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2E85EA4" wp14:editId="278358FA">
                <wp:simplePos x="0" y="0"/>
                <wp:positionH relativeFrom="column">
                  <wp:posOffset>722271</wp:posOffset>
                </wp:positionH>
                <wp:positionV relativeFrom="paragraph">
                  <wp:posOffset>20210</wp:posOffset>
                </wp:positionV>
                <wp:extent cx="2201545" cy="373380"/>
                <wp:effectExtent l="57150" t="38100" r="84455" b="83820"/>
                <wp:wrapNone/>
                <wp:docPr id="381" name="Flussdiagramm: Dokument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45" cy="3733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3F1768">
                            <w:pPr>
                              <w:jc w:val="center"/>
                            </w:pPr>
                            <w:r w:rsidRPr="007F44FF">
                              <w:t>output/tree_items.js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381" o:spid="_x0000_s1115" type="#_x0000_t114" style="position:absolute;margin-left:56.85pt;margin-top:1.6pt;width:173.35pt;height:29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8159F" w:rsidRDefault="0058159F" w:rsidP="003F1768">
                      <w:pPr>
                        <w:jc w:val="center"/>
                      </w:pPr>
                      <w:r w:rsidRPr="007F44FF">
                        <w:t>output/tree_items.js</w:t>
                      </w:r>
                    </w:p>
                  </w:txbxContent>
                </v:textbox>
              </v:shape>
            </w:pict>
          </mc:Fallback>
        </mc:AlternateContent>
      </w:r>
    </w:p>
    <w:p w:rsidR="00C72CFD" w:rsidRDefault="003F6194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2923816</wp:posOffset>
                </wp:positionH>
                <wp:positionV relativeFrom="paragraph">
                  <wp:posOffset>9056</wp:posOffset>
                </wp:positionV>
                <wp:extent cx="271311" cy="0"/>
                <wp:effectExtent l="0" t="0" r="14605" b="19050"/>
                <wp:wrapNone/>
                <wp:docPr id="391" name="Gerade Verbindung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91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pt,.7pt" to="251.5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" strokecolor="#4579b8 [3044]"/>
            </w:pict>
          </mc:Fallback>
        </mc:AlternateContent>
      </w:r>
    </w:p>
    <w:p w:rsidR="00C72CFD" w:rsidRDefault="00C72CFD" w:rsidP="00FB34EA">
      <w:pPr>
        <w:pStyle w:val="KeinLeerraum"/>
      </w:pPr>
    </w:p>
    <w:p w:rsidR="00C72CFD" w:rsidRDefault="00C72CFD" w:rsidP="00FB34EA">
      <w:pPr>
        <w:pStyle w:val="KeinLeerraum"/>
      </w:pPr>
    </w:p>
    <w:p w:rsidR="00C72CFD" w:rsidRDefault="00C72CFD" w:rsidP="00FB34EA">
      <w:pPr>
        <w:pStyle w:val="KeinLeerraum"/>
      </w:pPr>
    </w:p>
    <w:p w:rsidR="00D24BBC" w:rsidRDefault="003F1768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06BCC0" wp14:editId="7483EAD6">
                <wp:simplePos x="0" y="0"/>
                <wp:positionH relativeFrom="column">
                  <wp:posOffset>3139467</wp:posOffset>
                </wp:positionH>
                <wp:positionV relativeFrom="paragraph">
                  <wp:posOffset>81805</wp:posOffset>
                </wp:positionV>
                <wp:extent cx="2893805" cy="262255"/>
                <wp:effectExtent l="57150" t="38100" r="78105" b="99695"/>
                <wp:wrapNone/>
                <wp:docPr id="385" name="Flussdiagramm: Prozess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80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3F1768">
                            <w:pPr>
                              <w:jc w:val="center"/>
                            </w:pPr>
                            <w:r w:rsidRPr="003F1768">
                              <w:t>swafv-splitte-detailseiten.pl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85" o:spid="_x0000_s1116" type="#_x0000_t109" style="position:absolute;margin-left:247.2pt;margin-top:6.45pt;width:227.85pt;height:20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3F1768">
                      <w:pPr>
                        <w:jc w:val="center"/>
                      </w:pPr>
                      <w:r w:rsidRPr="003F1768">
                        <w:t>swafv-splitte-detailseiten.pl</w:t>
                      </w:r>
                    </w:p>
                  </w:txbxContent>
                </v:textbox>
              </v:shape>
            </w:pict>
          </mc:Fallback>
        </mc:AlternateContent>
      </w:r>
    </w:p>
    <w:p w:rsidR="00D24BBC" w:rsidRDefault="00D24BBC" w:rsidP="00FB34EA">
      <w:pPr>
        <w:pStyle w:val="KeinLeerraum"/>
      </w:pPr>
    </w:p>
    <w:p w:rsidR="00D24BBC" w:rsidRDefault="00C37222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4506623</wp:posOffset>
                </wp:positionH>
                <wp:positionV relativeFrom="paragraph">
                  <wp:posOffset>3065</wp:posOffset>
                </wp:positionV>
                <wp:extent cx="0" cy="254579"/>
                <wp:effectExtent l="95250" t="0" r="76200" b="50800"/>
                <wp:wrapNone/>
                <wp:docPr id="395" name="Gerade Verbindung mit Pfei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95" o:spid="_x0000_s1026" type="#_x0000_t32" style="position:absolute;margin-left:354.85pt;margin-top:.25pt;width:0;height:20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" strokecolor="#4579b8 [3044]">
                <v:stroke endarrow="open"/>
              </v:shape>
            </w:pict>
          </mc:Fallback>
        </mc:AlternateContent>
      </w:r>
      <w:r w:rsidR="003F619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C38A00C" wp14:editId="1360C467">
                <wp:simplePos x="0" y="0"/>
                <wp:positionH relativeFrom="column">
                  <wp:posOffset>403860</wp:posOffset>
                </wp:positionH>
                <wp:positionV relativeFrom="paragraph">
                  <wp:posOffset>146050</wp:posOffset>
                </wp:positionV>
                <wp:extent cx="2440940" cy="874395"/>
                <wp:effectExtent l="0" t="0" r="0" b="1905"/>
                <wp:wrapNone/>
                <wp:docPr id="390" name="Textfeld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940" cy="8743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>
                            <w:r>
                              <w:t>Firmen + Verbände:</w:t>
                            </w:r>
                            <w:r>
                              <w:br/>
                              <w:t>rund 655 Detailseiten der „Wirtschafts</w:t>
                            </w:r>
                            <w:r>
                              <w:softHyphen/>
                              <w:t>sektoren“ mit Kontext und Liste der zugehörigen Firmen und Verbände.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90" o:spid="_x0000_s1117" type="#_x0000_t202" style="position:absolute;margin-left:31.8pt;margin-top:11.5pt;width:192.2pt;height:68.8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" fillcolor="#eeece1 [3214]" stroked="f" strokeweight=".5pt">
                <v:textbox>
                  <w:txbxContent>
                    <w:p w:rsidR="0058159F" w:rsidRDefault="0058159F">
                      <w:r>
                        <w:t>Firmen + Verbände:</w:t>
                      </w:r>
                      <w:r>
                        <w:br/>
                        <w:t>rund 655 Detailseiten der „Wirtschafts</w:t>
                      </w:r>
                      <w:r>
                        <w:softHyphen/>
                        <w:t>sektoren“ mit Kontext und Liste der zugehörigen Firmen und Verbände.</w:t>
                      </w:r>
                    </w:p>
                  </w:txbxContent>
                </v:textbox>
              </v:shape>
            </w:pict>
          </mc:Fallback>
        </mc:AlternateContent>
      </w:r>
    </w:p>
    <w:p w:rsidR="00D24BBC" w:rsidRDefault="00E87C74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E4805E6" wp14:editId="4C16FAD5">
                <wp:simplePos x="0" y="0"/>
                <wp:positionH relativeFrom="column">
                  <wp:posOffset>3140075</wp:posOffset>
                </wp:positionH>
                <wp:positionV relativeFrom="paragraph">
                  <wp:posOffset>88265</wp:posOffset>
                </wp:positionV>
                <wp:extent cx="2846070" cy="548640"/>
                <wp:effectExtent l="57150" t="38100" r="68580" b="99060"/>
                <wp:wrapNone/>
                <wp:docPr id="389" name="Flussdiagramm: Mehrere Dokument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54864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E87C74">
                            <w:pPr>
                              <w:jc w:val="center"/>
                            </w:pPr>
                            <w:r w:rsidRPr="007F44FF">
                              <w:t>output/details/did*.html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ehrere Dokumente 389" o:spid="_x0000_s1118" type="#_x0000_t115" style="position:absolute;margin-left:247.25pt;margin-top:6.95pt;width:224.1pt;height:43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8159F" w:rsidRDefault="0058159F" w:rsidP="00E87C74">
                      <w:pPr>
                        <w:jc w:val="center"/>
                      </w:pPr>
                      <w:r w:rsidRPr="007F44FF">
                        <w:t>output/details/did*.html</w:t>
                      </w:r>
                    </w:p>
                  </w:txbxContent>
                </v:textbox>
              </v:shape>
            </w:pict>
          </mc:Fallback>
        </mc:AlternateContent>
      </w:r>
    </w:p>
    <w:p w:rsidR="00D24BBC" w:rsidRDefault="00D24BBC" w:rsidP="00FB34EA">
      <w:pPr>
        <w:pStyle w:val="KeinLeerraum"/>
      </w:pPr>
    </w:p>
    <w:p w:rsidR="00D24BBC" w:rsidRDefault="003F6194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2845159</wp:posOffset>
                </wp:positionH>
                <wp:positionV relativeFrom="paragraph">
                  <wp:posOffset>56570</wp:posOffset>
                </wp:positionV>
                <wp:extent cx="294309" cy="0"/>
                <wp:effectExtent l="0" t="0" r="10795" b="19050"/>
                <wp:wrapNone/>
                <wp:docPr id="392" name="Gerade Verbindung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92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05pt,4.45pt" to="247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" strokecolor="#4579b8 [3044]"/>
            </w:pict>
          </mc:Fallback>
        </mc:AlternateContent>
      </w: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FB40F4" w:rsidP="00FB34EA">
      <w:pPr>
        <w:pStyle w:val="KeinLeerraum"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1708233</wp:posOffset>
                </wp:positionH>
                <wp:positionV relativeFrom="paragraph">
                  <wp:posOffset>125785</wp:posOffset>
                </wp:positionV>
                <wp:extent cx="0" cy="214823"/>
                <wp:effectExtent l="95250" t="0" r="57150" b="52070"/>
                <wp:wrapNone/>
                <wp:docPr id="409" name="Gerade Verbindung mit Pfei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09" o:spid="_x0000_s1026" type="#_x0000_t32" style="position:absolute;margin-left:134.5pt;margin-top:9.9pt;width:0;height:16.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173465</wp:posOffset>
                </wp:positionH>
                <wp:positionV relativeFrom="paragraph">
                  <wp:posOffset>-9249</wp:posOffset>
                </wp:positionV>
                <wp:extent cx="183046" cy="0"/>
                <wp:effectExtent l="0" t="76200" r="26670" b="114300"/>
                <wp:wrapNone/>
                <wp:docPr id="408" name="Gerade Verbindung mit Pfei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08" o:spid="_x0000_s1026" type="#_x0000_t32" style="position:absolute;margin-left:13.65pt;margin-top:-.75pt;width:14.4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 w:rsidR="008E490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B808622" wp14:editId="0CA6C6EF">
                <wp:simplePos x="0" y="0"/>
                <wp:positionH relativeFrom="column">
                  <wp:posOffset>357505</wp:posOffset>
                </wp:positionH>
                <wp:positionV relativeFrom="paragraph">
                  <wp:posOffset>-135890</wp:posOffset>
                </wp:positionV>
                <wp:extent cx="2719070" cy="262255"/>
                <wp:effectExtent l="57150" t="38100" r="81280" b="99695"/>
                <wp:wrapNone/>
                <wp:docPr id="397" name="Flussdiagramm: Prozess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E4909">
                            <w:pPr>
                              <w:jc w:val="center"/>
                            </w:pPr>
                            <w:r>
                              <w:t>swafv-index-az.pl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97" o:spid="_x0000_s1119" type="#_x0000_t109" style="position:absolute;margin-left:28.15pt;margin-top:-10.7pt;width:214.1pt;height:20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8E4909">
                      <w:pPr>
                        <w:jc w:val="center"/>
                      </w:pPr>
                      <w:r>
                        <w:t>swafv-index-az.pl</w:t>
                      </w:r>
                    </w:p>
                  </w:txbxContent>
                </v:textbox>
              </v:shape>
            </w:pict>
          </mc:Fallback>
        </mc:AlternateContent>
      </w:r>
      <w:r w:rsidR="008E490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52A669C" wp14:editId="76AF59D1">
                <wp:simplePos x="0" y="0"/>
                <wp:positionH relativeFrom="column">
                  <wp:posOffset>-103643</wp:posOffset>
                </wp:positionH>
                <wp:positionV relativeFrom="paragraph">
                  <wp:posOffset>-135007</wp:posOffset>
                </wp:positionV>
                <wp:extent cx="278295" cy="341630"/>
                <wp:effectExtent l="0" t="0" r="26670" b="20320"/>
                <wp:wrapNone/>
                <wp:docPr id="396" name="Flussdiagramm: Verbindungsstelle zu einer anderen Seit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3416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8E490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396" o:spid="_x0000_s1120" type="#_x0000_t177" style="position:absolute;margin-left:-8.15pt;margin-top:-10.65pt;width:21.9pt;height:26.9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" fillcolor="white [3201]" strokecolor="#8064a2 [3207]" strokeweight="2pt">
                <v:textbox>
                  <w:txbxContent>
                    <w:p w:rsidR="0058159F" w:rsidRDefault="0058159F" w:rsidP="008E490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24BBC" w:rsidRDefault="00D24BBC" w:rsidP="00FB34EA">
      <w:pPr>
        <w:pStyle w:val="KeinLeerraum"/>
      </w:pPr>
    </w:p>
    <w:p w:rsidR="00D24BBC" w:rsidRDefault="00FB40F4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079FA73" wp14:editId="4289E9CA">
                <wp:simplePos x="0" y="0"/>
                <wp:positionH relativeFrom="column">
                  <wp:posOffset>3592195</wp:posOffset>
                </wp:positionH>
                <wp:positionV relativeFrom="paragraph">
                  <wp:posOffset>-635</wp:posOffset>
                </wp:positionV>
                <wp:extent cx="2374265" cy="484505"/>
                <wp:effectExtent l="0" t="0" r="635" b="0"/>
                <wp:wrapNone/>
                <wp:docPr id="3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84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>
                            <w:r>
                              <w:t>Firmen + Verbände:</w:t>
                            </w:r>
                            <w:r>
                              <w:br/>
                              <w:t>Indexseiten (Deskriptoren) A-Z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282.85pt;margin-top:-.05pt;width:186.95pt;height:38.15pt;z-index:2518804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" fillcolor="#eeece1 [3214]" stroked="f">
                <v:textbox>
                  <w:txbxContent>
                    <w:p w:rsidR="0058159F" w:rsidRDefault="0058159F">
                      <w:r>
                        <w:t>Firmen + Verbände:</w:t>
                      </w:r>
                      <w:r>
                        <w:br/>
                        <w:t>Indexseiten (Deskriptoren) A-Z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FA0F31F" wp14:editId="3C9BD709">
                <wp:simplePos x="0" y="0"/>
                <wp:positionH relativeFrom="column">
                  <wp:posOffset>356511</wp:posOffset>
                </wp:positionH>
                <wp:positionV relativeFrom="paragraph">
                  <wp:posOffset>-387</wp:posOffset>
                </wp:positionV>
                <wp:extent cx="2719070" cy="548640"/>
                <wp:effectExtent l="57150" t="38100" r="81280" b="99060"/>
                <wp:wrapNone/>
                <wp:docPr id="398" name="Flussdiagramm: Mehrere Dokument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54864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40F4">
                            <w:pPr>
                              <w:jc w:val="center"/>
                            </w:pPr>
                            <w:r w:rsidRPr="007F44FF">
                              <w:t>output/</w:t>
                            </w:r>
                            <w:r>
                              <w:t>index</w:t>
                            </w:r>
                            <w:r w:rsidRPr="007F44FF">
                              <w:t>*.html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ehrere Dokumente 398" o:spid="_x0000_s1122" type="#_x0000_t115" style="position:absolute;margin-left:28.05pt;margin-top:-.05pt;width:214.1pt;height:43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8159F" w:rsidRDefault="0058159F" w:rsidP="00FB40F4">
                      <w:pPr>
                        <w:jc w:val="center"/>
                      </w:pPr>
                      <w:r w:rsidRPr="007F44FF">
                        <w:t>output/</w:t>
                      </w:r>
                      <w:r>
                        <w:t>index</w:t>
                      </w:r>
                      <w:r w:rsidRPr="007F44FF">
                        <w:t>*.html</w:t>
                      </w:r>
                    </w:p>
                  </w:txbxContent>
                </v:textbox>
              </v:shape>
            </w:pict>
          </mc:Fallback>
        </mc:AlternateContent>
      </w: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FB40F4" w:rsidP="00FB34EA">
      <w:pPr>
        <w:pStyle w:val="KeinLeerraum"/>
      </w:pPr>
      <w:r w:rsidRPr="00FB40F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FCAFA93" wp14:editId="48FB9A97">
                <wp:simplePos x="0" y="0"/>
                <wp:positionH relativeFrom="column">
                  <wp:posOffset>398145</wp:posOffset>
                </wp:positionH>
                <wp:positionV relativeFrom="paragraph">
                  <wp:posOffset>51435</wp:posOffset>
                </wp:positionV>
                <wp:extent cx="2719070" cy="262255"/>
                <wp:effectExtent l="57150" t="38100" r="81280" b="99695"/>
                <wp:wrapNone/>
                <wp:docPr id="401" name="Flussdiagramm: Prozess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40F4">
                            <w:pPr>
                              <w:jc w:val="center"/>
                            </w:pPr>
                            <w:r w:rsidRPr="00FB40F4">
                              <w:t>suchmaschine-swafv-desk.pl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401" o:spid="_x0000_s1123" type="#_x0000_t109" style="position:absolute;margin-left:31.35pt;margin-top:4.05pt;width:214.1pt;height:20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FB40F4">
                      <w:pPr>
                        <w:jc w:val="center"/>
                      </w:pPr>
                      <w:r w:rsidRPr="00FB40F4">
                        <w:t>suchmaschine-swafv-desk.pl</w:t>
                      </w:r>
                    </w:p>
                  </w:txbxContent>
                </v:textbox>
              </v:shape>
            </w:pict>
          </mc:Fallback>
        </mc:AlternateContent>
      </w:r>
      <w:r w:rsidRPr="00FB40F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7666DBE" wp14:editId="2F8CF887">
                <wp:simplePos x="0" y="0"/>
                <wp:positionH relativeFrom="column">
                  <wp:posOffset>-62865</wp:posOffset>
                </wp:positionH>
                <wp:positionV relativeFrom="paragraph">
                  <wp:posOffset>52705</wp:posOffset>
                </wp:positionV>
                <wp:extent cx="278130" cy="341630"/>
                <wp:effectExtent l="0" t="0" r="26670" b="20320"/>
                <wp:wrapNone/>
                <wp:docPr id="400" name="Flussdiagramm: Verbindungsstelle zu einer anderen Seit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3416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40F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400" o:spid="_x0000_s1124" type="#_x0000_t177" style="position:absolute;margin-left:-4.95pt;margin-top:4.15pt;width:21.9pt;height:26.9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" fillcolor="white [3201]" strokecolor="#8064a2 [3207]" strokeweight="2pt">
                <v:textbox>
                  <w:txbxContent>
                    <w:p w:rsidR="0058159F" w:rsidRDefault="0058159F" w:rsidP="00FB40F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24BBC" w:rsidRDefault="00FB40F4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1763892</wp:posOffset>
                </wp:positionH>
                <wp:positionV relativeFrom="paragraph">
                  <wp:posOffset>141495</wp:posOffset>
                </wp:positionV>
                <wp:extent cx="0" cy="214823"/>
                <wp:effectExtent l="95250" t="0" r="57150" b="52070"/>
                <wp:wrapNone/>
                <wp:docPr id="412" name="Gerade Verbindung mit Pfei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12" o:spid="_x0000_s1026" type="#_x0000_t32" style="position:absolute;margin-left:138.9pt;margin-top:11.15pt;width:0;height:16.9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213222</wp:posOffset>
                </wp:positionH>
                <wp:positionV relativeFrom="paragraph">
                  <wp:posOffset>22363</wp:posOffset>
                </wp:positionV>
                <wp:extent cx="183046" cy="0"/>
                <wp:effectExtent l="0" t="76200" r="26670" b="114300"/>
                <wp:wrapNone/>
                <wp:docPr id="410" name="Gerade Verbindung mit Pfei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10" o:spid="_x0000_s1026" type="#_x0000_t32" style="position:absolute;margin-left:16.8pt;margin-top:1.75pt;width:14.4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D24BBC" w:rsidRDefault="00FB40F4" w:rsidP="00FB34EA">
      <w:pPr>
        <w:pStyle w:val="KeinLeerraum"/>
      </w:pPr>
      <w:r w:rsidRPr="00FB40F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6CCD776" wp14:editId="2B72C19B">
                <wp:simplePos x="0" y="0"/>
                <wp:positionH relativeFrom="column">
                  <wp:posOffset>3632835</wp:posOffset>
                </wp:positionH>
                <wp:positionV relativeFrom="paragraph">
                  <wp:posOffset>82550</wp:posOffset>
                </wp:positionV>
                <wp:extent cx="2374265" cy="484505"/>
                <wp:effectExtent l="0" t="0" r="635" b="0"/>
                <wp:wrapNone/>
                <wp:docPr id="4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84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 w:rsidP="00FB40F4">
                            <w:r>
                              <w:t>Firmen + Verbände: Wortliste für Volltextsuche (Deskriptoren)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286.05pt;margin-top:6.5pt;width:186.95pt;height:38.15pt;z-index:2518845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" fillcolor="#eeece1 [3214]" stroked="f">
                <v:textbox>
                  <w:txbxContent>
                    <w:p w:rsidR="0058159F" w:rsidRDefault="0058159F" w:rsidP="00FB40F4">
                      <w:r>
                        <w:t>Firmen + Verbände: Wortliste für Volltextsuche (Deskriptoren)</w:t>
                      </w:r>
                    </w:p>
                  </w:txbxContent>
                </v:textbox>
              </v:shape>
            </w:pict>
          </mc:Fallback>
        </mc:AlternateContent>
      </w:r>
    </w:p>
    <w:p w:rsidR="00D24BBC" w:rsidRDefault="00FB40F4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E697D2A" wp14:editId="4FF38674">
                <wp:simplePos x="0" y="0"/>
                <wp:positionH relativeFrom="column">
                  <wp:posOffset>396268</wp:posOffset>
                </wp:positionH>
                <wp:positionV relativeFrom="paragraph">
                  <wp:posOffset>15323</wp:posOffset>
                </wp:positionV>
                <wp:extent cx="2719070" cy="373380"/>
                <wp:effectExtent l="57150" t="38100" r="81280" b="83820"/>
                <wp:wrapNone/>
                <wp:docPr id="403" name="Flussdiagramm: Dokument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3733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40F4">
                            <w:pPr>
                              <w:jc w:val="center"/>
                            </w:pPr>
                            <w:r w:rsidRPr="00FB40F4">
                              <w:t>tmp/index_swafv_desk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403" o:spid="_x0000_s1126" type="#_x0000_t114" style="position:absolute;margin-left:31.2pt;margin-top:1.2pt;width:214.1pt;height:29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8159F" w:rsidRDefault="0058159F" w:rsidP="00FB40F4">
                      <w:pPr>
                        <w:jc w:val="center"/>
                      </w:pPr>
                      <w:r w:rsidRPr="00FB40F4">
                        <w:t>tmp/index_swafv_desk</w:t>
                      </w:r>
                    </w:p>
                  </w:txbxContent>
                </v:textbox>
              </v:shape>
            </w:pict>
          </mc:Fallback>
        </mc:AlternateContent>
      </w: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FB40F4" w:rsidP="00FB34EA">
      <w:pPr>
        <w:pStyle w:val="KeinLeerraum"/>
      </w:pPr>
      <w:r w:rsidRPr="00FB40F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49A085B" wp14:editId="743F46C6">
                <wp:simplePos x="0" y="0"/>
                <wp:positionH relativeFrom="column">
                  <wp:posOffset>397510</wp:posOffset>
                </wp:positionH>
                <wp:positionV relativeFrom="paragraph">
                  <wp:posOffset>602615</wp:posOffset>
                </wp:positionV>
                <wp:extent cx="2719070" cy="373380"/>
                <wp:effectExtent l="57150" t="38100" r="81280" b="83820"/>
                <wp:wrapNone/>
                <wp:docPr id="407" name="Flussdiagramm: Dokument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3733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40F4">
                            <w:pPr>
                              <w:jc w:val="center"/>
                            </w:pPr>
                            <w:r w:rsidRPr="00FB40F4">
                              <w:t>tmp/index_swafv_kss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407" o:spid="_x0000_s1127" type="#_x0000_t114" style="position:absolute;margin-left:31.3pt;margin-top:47.45pt;width:214.1pt;height:29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8159F" w:rsidRDefault="0058159F" w:rsidP="00FB40F4">
                      <w:pPr>
                        <w:jc w:val="center"/>
                      </w:pPr>
                      <w:r w:rsidRPr="00FB40F4">
                        <w:t>tmp/index_swafv_kss</w:t>
                      </w:r>
                    </w:p>
                  </w:txbxContent>
                </v:textbox>
              </v:shape>
            </w:pict>
          </mc:Fallback>
        </mc:AlternateContent>
      </w:r>
      <w:r w:rsidRPr="00FB40F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46C4DD5" wp14:editId="59F2D3DF">
                <wp:simplePos x="0" y="0"/>
                <wp:positionH relativeFrom="column">
                  <wp:posOffset>3634105</wp:posOffset>
                </wp:positionH>
                <wp:positionV relativeFrom="paragraph">
                  <wp:posOffset>499745</wp:posOffset>
                </wp:positionV>
                <wp:extent cx="2374265" cy="484505"/>
                <wp:effectExtent l="0" t="0" r="635" b="0"/>
                <wp:wrapNone/>
                <wp:docPr id="4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84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9F" w:rsidRDefault="0058159F" w:rsidP="00FB40F4">
                            <w:r>
                              <w:t>Firmen + Verbände: Wortliste für Volltextsuche (Körperschaften)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286.15pt;margin-top:39.35pt;width:186.95pt;height:38.15pt;z-index:2518906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" fillcolor="#eeece1 [3214]" stroked="f">
                <v:textbox>
                  <w:txbxContent>
                    <w:p w:rsidR="0058159F" w:rsidRDefault="0058159F" w:rsidP="00FB40F4">
                      <w:r>
                        <w:t>Firmen + Verbände: Wortliste für Volltextsuche (Körperschaften)</w:t>
                      </w:r>
                    </w:p>
                  </w:txbxContent>
                </v:textbox>
              </v:shape>
            </w:pict>
          </mc:Fallback>
        </mc:AlternateContent>
      </w:r>
      <w:r w:rsidRPr="00FB40F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4CEE6B7" wp14:editId="7075D54A">
                <wp:simplePos x="0" y="0"/>
                <wp:positionH relativeFrom="column">
                  <wp:posOffset>399415</wp:posOffset>
                </wp:positionH>
                <wp:positionV relativeFrom="paragraph">
                  <wp:posOffset>127000</wp:posOffset>
                </wp:positionV>
                <wp:extent cx="2719070" cy="262255"/>
                <wp:effectExtent l="57150" t="38100" r="81280" b="99695"/>
                <wp:wrapNone/>
                <wp:docPr id="405" name="Flussdiagramm: Prozess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40F4">
                            <w:pPr>
                              <w:jc w:val="center"/>
                            </w:pPr>
                            <w:r w:rsidRPr="00FB40F4">
                              <w:t>suchmaschine-swafv-kss.pl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405" o:spid="_x0000_s1129" type="#_x0000_t109" style="position:absolute;margin-left:31.45pt;margin-top:10pt;width:214.1pt;height:20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8159F" w:rsidRDefault="0058159F" w:rsidP="00FB40F4">
                      <w:pPr>
                        <w:jc w:val="center"/>
                      </w:pPr>
                      <w:r w:rsidRPr="00FB40F4">
                        <w:t>suchmaschine-swafv-kss.pl</w:t>
                      </w:r>
                    </w:p>
                  </w:txbxContent>
                </v:textbox>
              </v:shape>
            </w:pict>
          </mc:Fallback>
        </mc:AlternateContent>
      </w:r>
      <w:r w:rsidRPr="00FB40F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C568FC7" wp14:editId="0FD686B5">
                <wp:simplePos x="0" y="0"/>
                <wp:positionH relativeFrom="column">
                  <wp:posOffset>-61595</wp:posOffset>
                </wp:positionH>
                <wp:positionV relativeFrom="paragraph">
                  <wp:posOffset>128270</wp:posOffset>
                </wp:positionV>
                <wp:extent cx="278130" cy="341630"/>
                <wp:effectExtent l="0" t="0" r="26670" b="20320"/>
                <wp:wrapNone/>
                <wp:docPr id="404" name="Flussdiagramm: Verbindungsstelle zu einer anderen Seit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3416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FB40F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bindungsstelle zu einer anderen Seite 404" o:spid="_x0000_s1130" type="#_x0000_t177" style="position:absolute;margin-left:-4.85pt;margin-top:10.1pt;width:21.9pt;height:26.9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" fillcolor="white [3201]" strokecolor="#8064a2 [3207]" strokeweight="2pt">
                <v:textbox>
                  <w:txbxContent>
                    <w:p w:rsidR="0058159F" w:rsidRDefault="0058159F" w:rsidP="00FB40F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D24BBC" w:rsidRDefault="00FB40F4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213388</wp:posOffset>
                </wp:positionH>
                <wp:positionV relativeFrom="paragraph">
                  <wp:posOffset>81667</wp:posOffset>
                </wp:positionV>
                <wp:extent cx="182880" cy="0"/>
                <wp:effectExtent l="0" t="76200" r="26670" b="114300"/>
                <wp:wrapNone/>
                <wp:docPr id="413" name="Gerade Verbindung mit Pfei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13" o:spid="_x0000_s1026" type="#_x0000_t32" style="position:absolute;margin-left:16.8pt;margin-top:6.45pt;width:14.4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4BBC" w:rsidRDefault="00FB40F4" w:rsidP="00FB34EA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1763892</wp:posOffset>
                </wp:positionH>
                <wp:positionV relativeFrom="paragraph">
                  <wp:posOffset>45886</wp:posOffset>
                </wp:positionV>
                <wp:extent cx="0" cy="214823"/>
                <wp:effectExtent l="95250" t="0" r="57150" b="52070"/>
                <wp:wrapNone/>
                <wp:docPr id="414" name="Gerade Verbindung mit Pfei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14" o:spid="_x0000_s1026" type="#_x0000_t32" style="position:absolute;margin-left:138.9pt;margin-top:3.6pt;width:0;height:16.9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24BBC" w:rsidRDefault="00D24BBC" w:rsidP="00FB34EA">
      <w:pPr>
        <w:pStyle w:val="KeinLeerraum"/>
      </w:pPr>
    </w:p>
    <w:p w:rsidR="00DC7BDC" w:rsidRDefault="00DC7B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4EA" w:rsidRDefault="00154174" w:rsidP="00154174">
      <w:pPr>
        <w:pStyle w:val="berschrift1"/>
      </w:pPr>
      <w:bookmarkStart w:id="9" w:name="_Toc455042019"/>
      <w:r>
        <w:lastRenderedPageBreak/>
        <w:t>Privatnachlässe</w:t>
      </w:r>
      <w:bookmarkEnd w:id="9"/>
    </w:p>
    <w:p w:rsidR="00FF300B" w:rsidRDefault="00154174" w:rsidP="00FF300B">
      <w:pPr>
        <w:pStyle w:val="berschrift2"/>
      </w:pPr>
      <w:bookmarkStart w:id="10" w:name="_Toc455042020"/>
      <w:r>
        <w:t>Präsentation im Web</w:t>
      </w:r>
      <w:bookmarkEnd w:id="10"/>
    </w:p>
    <w:p w:rsidR="00FF300B" w:rsidRDefault="0058159F" w:rsidP="00FF300B">
      <w:hyperlink r:id="rId12" w:history="1">
        <w:r w:rsidR="00FF300B" w:rsidRPr="000C4C6C">
          <w:rPr>
            <w:rStyle w:val="Hyperlink"/>
          </w:rPr>
          <w:t>http://www.ub.unibas.ch/ub-wirtschaft-swa/schweiz-wirtschaftsarchiv/privatarchive/</w:t>
        </w:r>
      </w:hyperlink>
    </w:p>
    <w:p w:rsidR="00FF300B" w:rsidRDefault="00FF300B" w:rsidP="00154174">
      <w:pPr>
        <w:pStyle w:val="berschrift2"/>
      </w:pPr>
    </w:p>
    <w:p w:rsidR="00154174" w:rsidRDefault="00154174" w:rsidP="00154174">
      <w:pPr>
        <w:pStyle w:val="berschrift2"/>
      </w:pPr>
      <w:bookmarkStart w:id="11" w:name="_Toc455042021"/>
      <w:r>
        <w:t>Generieren der Webseiten</w:t>
      </w:r>
      <w:bookmarkEnd w:id="11"/>
    </w:p>
    <w:p w:rsidR="00154174" w:rsidRDefault="00154174" w:rsidP="00154174">
      <w:r>
        <w:t>Anleitung:</w:t>
      </w:r>
    </w:p>
    <w:p w:rsidR="00FF300B" w:rsidRDefault="0058159F" w:rsidP="00154174">
      <w:hyperlink r:id="rId13" w:history="1">
        <w:r w:rsidR="00FF300B" w:rsidRPr="000C4C6C">
          <w:rPr>
            <w:rStyle w:val="Hyperlink"/>
          </w:rPr>
          <w:t>http://ub-files.ub.unibas.ch/ordnungssystem/1_Eigene-Organisation/15_IT/153_Bibliothekssysteme/bibtools/hierarchie_toolbox/swa_privatarchive/ANL_SWA_Privatarchive_Daten_generieren_20130617_ava.html</w:t>
        </w:r>
      </w:hyperlink>
    </w:p>
    <w:p w:rsidR="00154174" w:rsidRDefault="00154174" w:rsidP="00154174">
      <w:pPr>
        <w:ind w:left="1410" w:hanging="1410"/>
      </w:pPr>
      <w:r>
        <w:t xml:space="preserve">Wie: </w:t>
      </w:r>
      <w:r>
        <w:tab/>
      </w:r>
      <w:r>
        <w:tab/>
        <w:t>Linux-Client mit Zugriff auf ub-files und SSH public key auf ub-webqm/ub-webvm</w:t>
      </w:r>
    </w:p>
    <w:p w:rsidR="00154174" w:rsidRDefault="00154174" w:rsidP="00154174">
      <w:r>
        <w:t>Wann:</w:t>
      </w:r>
      <w:r>
        <w:tab/>
      </w:r>
      <w:r>
        <w:tab/>
      </w:r>
      <w:r w:rsidR="00FF300B">
        <w:t>bei Bedarf, manuell</w:t>
      </w:r>
    </w:p>
    <w:p w:rsidR="00DC7BDC" w:rsidRDefault="00154174" w:rsidP="00154174">
      <w:r>
        <w:t>Laufzeit:</w:t>
      </w:r>
      <w:r>
        <w:tab/>
        <w:t>5</w:t>
      </w:r>
      <w:r w:rsidR="00DC7BDC">
        <w:t xml:space="preserve"> Minuten (Download von DSV05)</w:t>
      </w:r>
      <w:r w:rsidR="00DC7BDC">
        <w:br/>
      </w:r>
      <w:r w:rsidR="00DC7BDC">
        <w:tab/>
      </w:r>
      <w:r w:rsidR="00DC7BDC">
        <w:tab/>
      </w:r>
      <w:r w:rsidR="000320D2">
        <w:t xml:space="preserve">1 Minute </w:t>
      </w:r>
      <w:r w:rsidR="00DC7BDC">
        <w:t>(Laufzeit Skript)</w:t>
      </w:r>
    </w:p>
    <w:p w:rsidR="00DC7BDC" w:rsidRDefault="00167A04" w:rsidP="0015417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>
                <wp:simplePos x="0" y="0"/>
                <wp:positionH relativeFrom="column">
                  <wp:posOffset>-49005</wp:posOffset>
                </wp:positionH>
                <wp:positionV relativeFrom="paragraph">
                  <wp:posOffset>257258</wp:posOffset>
                </wp:positionV>
                <wp:extent cx="5852160" cy="2019631"/>
                <wp:effectExtent l="0" t="0" r="15240" b="19050"/>
                <wp:wrapNone/>
                <wp:docPr id="417" name="Rechteck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20196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17" o:spid="_x0000_s1026" style="position:absolute;margin-left:-3.85pt;margin-top:20.25pt;width:460.8pt;height:159.05pt;z-index:-25141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" fillcolor="#daeef3 [664]" strokecolor="#243f60 [1604]" strokeweight="2pt"/>
            </w:pict>
          </mc:Fallback>
        </mc:AlternateContent>
      </w:r>
    </w:p>
    <w:p w:rsid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$ cd ~/intranet/ordnungssystem/1_Eigene-Organisation/15_IT/153_Bibliothekssysteme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167A04">
        <w:rPr>
          <w:rFonts w:ascii="Lucida Console" w:hAnsi="Lucida Console"/>
          <w:sz w:val="18"/>
          <w:szCs w:val="18"/>
          <w:lang w:val="en-US"/>
        </w:rPr>
        <w:t>$ cd bibtools/hierarchie_toolbox/swa_privatarchive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167A04">
        <w:rPr>
          <w:rFonts w:ascii="Lucida Console" w:hAnsi="Lucida Console"/>
          <w:sz w:val="18"/>
          <w:szCs w:val="18"/>
          <w:lang w:val="en-US"/>
        </w:rPr>
        <w:t>$ ./make-swa</w:t>
      </w:r>
      <w:r>
        <w:rPr>
          <w:rFonts w:ascii="Lucida Console" w:hAnsi="Lucida Console"/>
          <w:sz w:val="18"/>
          <w:szCs w:val="18"/>
          <w:lang w:val="en-US"/>
        </w:rPr>
        <w:t>pa</w:t>
      </w:r>
      <w:r w:rsidRPr="00167A04">
        <w:rPr>
          <w:rFonts w:ascii="Lucida Console" w:hAnsi="Lucida Console"/>
          <w:sz w:val="18"/>
          <w:szCs w:val="18"/>
          <w:lang w:val="en-US"/>
        </w:rPr>
        <w:t xml:space="preserve">.sh </w:t>
      </w:r>
    </w:p>
    <w:p w:rsidR="00167A04" w:rsidRPr="00020D0C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020D0C">
        <w:rPr>
          <w:rFonts w:ascii="Lucida Console" w:hAnsi="Lucida Console"/>
          <w:sz w:val="18"/>
          <w:szCs w:val="18"/>
        </w:rPr>
        <w:br/>
        <w:t>SWA Privatarchive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>-----------------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>* extrahiere Daten aus Aleph Sequential (dsv05)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>* konvertiere in MARC XML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>* generiere Schlagwort-Struktur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>* generiere Hierarchie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>* generiere Tree Menu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>* fixe Tree Menu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>* baue Index für Suchmaschine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>* installiere Treemenu auf Webserver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>* installiere Wortindex auf Webserver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>* cleanup tmp files</w:t>
      </w:r>
    </w:p>
    <w:p w:rsidR="00DC7BDC" w:rsidRDefault="00DC7BDC" w:rsidP="00154174"/>
    <w:p w:rsidR="00DC7BDC" w:rsidRDefault="00DC7BDC" w:rsidP="00154174"/>
    <w:p w:rsidR="00DC7BDC" w:rsidRDefault="00DC7BDC" w:rsidP="00154174"/>
    <w:p w:rsidR="00DC7BDC" w:rsidRDefault="00DC7BDC" w:rsidP="00154174"/>
    <w:p w:rsidR="00DC7BDC" w:rsidRDefault="00DC7BDC" w:rsidP="00154174"/>
    <w:p w:rsidR="00DC7BDC" w:rsidRDefault="00DC7BDC" w:rsidP="00154174"/>
    <w:p w:rsidR="00DC7BDC" w:rsidRDefault="00DC7BDC" w:rsidP="00154174"/>
    <w:p w:rsidR="00167A04" w:rsidRDefault="00167A04">
      <w:r>
        <w:br w:type="page"/>
      </w:r>
    </w:p>
    <w:p w:rsidR="00DC7BDC" w:rsidRDefault="0058159F" w:rsidP="00167A04">
      <w:pPr>
        <w:pStyle w:val="berschrift1"/>
      </w:pPr>
      <w:bookmarkStart w:id="12" w:name="_Toc455042022"/>
      <w:r>
        <w:lastRenderedPageBreak/>
        <w:t xml:space="preserve">Systematische Gliederung </w:t>
      </w:r>
      <w:r w:rsidR="00167A04">
        <w:t>der E</w:t>
      </w:r>
      <w:r>
        <w:t>-</w:t>
      </w:r>
      <w:r w:rsidR="00167A04">
        <w:t>Zeitungsausschnitte (E-ZAS)</w:t>
      </w:r>
      <w:bookmarkEnd w:id="12"/>
    </w:p>
    <w:p w:rsidR="00167A04" w:rsidRDefault="00167A04" w:rsidP="00167A04">
      <w:pPr>
        <w:pStyle w:val="berschrift2"/>
      </w:pPr>
      <w:bookmarkStart w:id="13" w:name="_Toc455042023"/>
      <w:r>
        <w:t>Präsentation im Web</w:t>
      </w:r>
      <w:bookmarkEnd w:id="13"/>
    </w:p>
    <w:p w:rsidR="00167A04" w:rsidRDefault="0058159F" w:rsidP="00167A04">
      <w:hyperlink r:id="rId14" w:history="1">
        <w:r w:rsidR="00167A04" w:rsidRPr="000C4C6C">
          <w:rPr>
            <w:rStyle w:val="Hyperlink"/>
          </w:rPr>
          <w:t>http://ezas.wirtschaftsarchiv.ch/</w:t>
        </w:r>
      </w:hyperlink>
    </w:p>
    <w:p w:rsidR="00167A04" w:rsidRDefault="00167A04" w:rsidP="00167A04">
      <w:pPr>
        <w:pStyle w:val="berschrift2"/>
      </w:pPr>
    </w:p>
    <w:p w:rsidR="00167A04" w:rsidRDefault="00167A04" w:rsidP="00167A04">
      <w:pPr>
        <w:pStyle w:val="berschrift2"/>
      </w:pPr>
      <w:bookmarkStart w:id="14" w:name="_Toc455042024"/>
      <w:r>
        <w:t>Generieren der Webseiten</w:t>
      </w:r>
      <w:bookmarkEnd w:id="14"/>
    </w:p>
    <w:p w:rsidR="00167A04" w:rsidRDefault="00167A04" w:rsidP="00167A04">
      <w:r>
        <w:t>Anleitung:</w:t>
      </w:r>
    </w:p>
    <w:p w:rsidR="00167A04" w:rsidRDefault="0058159F" w:rsidP="00167A04">
      <w:hyperlink r:id="rId15" w:history="1">
        <w:r w:rsidR="00167A04" w:rsidRPr="000C4C6C">
          <w:rPr>
            <w:rStyle w:val="Hyperlink"/>
          </w:rPr>
          <w:t>http://ub-files.ub.unibas.ch/ordnungssystem/1_Eigene-Organisation/15_IT/153_Bibliothekssysteme/E-ZAS/thesaurus/ANLE_ezas_thesaurus_aufbereiten_20140501_ava.html</w:t>
        </w:r>
      </w:hyperlink>
    </w:p>
    <w:p w:rsidR="00167A04" w:rsidRDefault="00167A04" w:rsidP="00167A0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>
                <wp:simplePos x="0" y="0"/>
                <wp:positionH relativeFrom="column">
                  <wp:posOffset>-56957</wp:posOffset>
                </wp:positionH>
                <wp:positionV relativeFrom="paragraph">
                  <wp:posOffset>250853</wp:posOffset>
                </wp:positionV>
                <wp:extent cx="5764696" cy="2456953"/>
                <wp:effectExtent l="0" t="0" r="26670" b="19685"/>
                <wp:wrapNone/>
                <wp:docPr id="418" name="Rechteck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96" cy="245695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18" o:spid="_x0000_s1026" style="position:absolute;margin-left:-4.5pt;margin-top:19.75pt;width:453.9pt;height:193.45pt;z-index:-25141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" fillcolor="#daeef3 [664]" strokecolor="#243f60 [1604]" strokeweight="2pt"/>
            </w:pict>
          </mc:Fallback>
        </mc:AlternateContent>
      </w:r>
    </w:p>
    <w:p w:rsid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A86731">
        <w:rPr>
          <w:rFonts w:ascii="Lucida Console" w:hAnsi="Lucida Console"/>
          <w:sz w:val="18"/>
          <w:szCs w:val="18"/>
        </w:rPr>
        <w:t>$ cd ~/intranet/ordnungssystem/1_Eigene-Organisation/15_IT/153_Bibliothekssysteme</w:t>
      </w:r>
    </w:p>
    <w:p w:rsidR="00167A04" w:rsidRPr="00167A04" w:rsidRDefault="00167A04" w:rsidP="00167A04">
      <w:pPr>
        <w:pStyle w:val="KeinLeerraum"/>
        <w:rPr>
          <w:rFonts w:ascii="Lucida Console" w:hAnsi="Lucida Console"/>
          <w:sz w:val="18"/>
          <w:szCs w:val="18"/>
        </w:rPr>
      </w:pPr>
      <w:r w:rsidRPr="00167A04">
        <w:rPr>
          <w:rFonts w:ascii="Lucida Console" w:hAnsi="Lucida Console"/>
          <w:sz w:val="18"/>
          <w:szCs w:val="18"/>
        </w:rPr>
        <w:t xml:space="preserve">$ cd </w:t>
      </w:r>
      <w:r>
        <w:rPr>
          <w:rFonts w:ascii="Lucida Console" w:hAnsi="Lucida Console"/>
          <w:sz w:val="18"/>
          <w:szCs w:val="18"/>
        </w:rPr>
        <w:t>E-ZAS/thesaurus/bin</w:t>
      </w:r>
    </w:p>
    <w:p w:rsidR="00167A04" w:rsidRPr="00020D0C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020D0C">
        <w:rPr>
          <w:rFonts w:ascii="Lucida Console" w:eastAsia="Times New Roman" w:hAnsi="Lucida Console" w:cs="Courier New"/>
          <w:sz w:val="18"/>
          <w:szCs w:val="18"/>
          <w:lang w:eastAsia="de-CH"/>
        </w:rPr>
        <w:t>$ ./make-ezas-thesaurus.sh</w:t>
      </w:r>
    </w:p>
    <w:p w:rsidR="00167A04" w:rsidRPr="00020D0C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-------------------------------------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Generiere E-ZAS Thesaurus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-------------------------------------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* download Aleph-Dateien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* pruefe Pfade und Dateien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* Sachthemen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* Firmen und Verbände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* Personen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* kombiniere Teile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 xml:space="preserve">  Thesaurus.sdf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 xml:space="preserve">  Thesaurus_kurz.sdf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* dokumentiere Unterschiede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 xml:space="preserve">  DOKU_Thesaurus_Aenderungen.html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 xml:space="preserve">  DOKU_Thesaurus_Aenderungen_komplett.html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* cleanup</w:t>
      </w:r>
    </w:p>
    <w:p w:rsidR="00167A04" w:rsidRPr="00167A04" w:rsidRDefault="00167A04" w:rsidP="00167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de-CH"/>
        </w:rPr>
      </w:pPr>
      <w:r w:rsidRPr="00167A04">
        <w:rPr>
          <w:rFonts w:ascii="Lucida Console" w:eastAsia="Times New Roman" w:hAnsi="Lucida Console" w:cs="Courier New"/>
          <w:sz w:val="18"/>
          <w:szCs w:val="18"/>
          <w:lang w:eastAsia="de-CH"/>
        </w:rPr>
        <w:t>done.</w:t>
      </w:r>
    </w:p>
    <w:p w:rsidR="00167A04" w:rsidRDefault="00167A04" w:rsidP="00167A04">
      <w:pPr>
        <w:pStyle w:val="KeinLeerraum"/>
      </w:pPr>
    </w:p>
    <w:p w:rsidR="00167A04" w:rsidRDefault="00167A04" w:rsidP="00167A04">
      <w:pPr>
        <w:pStyle w:val="KeinLeerraum"/>
      </w:pPr>
    </w:p>
    <w:p w:rsidR="00DC7BDC" w:rsidRDefault="00DC7BDC" w:rsidP="00167A04">
      <w:pPr>
        <w:pStyle w:val="KeinLeerraum"/>
      </w:pPr>
    </w:p>
    <w:p w:rsidR="0058159F" w:rsidRDefault="0058159F">
      <w:r>
        <w:br w:type="page"/>
      </w:r>
    </w:p>
    <w:p w:rsidR="00DC7BDC" w:rsidRDefault="0058159F" w:rsidP="0058159F">
      <w:pPr>
        <w:pStyle w:val="berschrift2"/>
      </w:pPr>
      <w:bookmarkStart w:id="15" w:name="_Toc455042025"/>
      <w:r>
        <w:lastRenderedPageBreak/>
        <w:t>Datenfluss</w:t>
      </w:r>
      <w:bookmarkEnd w:id="15"/>
    </w:p>
    <w:p w:rsidR="00677546" w:rsidRPr="00677546" w:rsidRDefault="00677546" w:rsidP="00677546">
      <w:r>
        <w:t>(vereinfacht, ohne Zwischenschritte)</w:t>
      </w:r>
    </w:p>
    <w:p w:rsidR="0058159F" w:rsidRDefault="0058159F" w:rsidP="0058159F">
      <w:pPr>
        <w:pStyle w:val="KeinLeerraum"/>
      </w:pPr>
      <w:r>
        <w:t>Der Systematische Gliederung in E-ZAS speist sich aus verschiedenen Quellen:</w:t>
      </w:r>
      <w:r>
        <w:br/>
        <w:t>- Firmen und Verbände:  Körperschaftsansetzungen aus Aleph Dossieraufnahmen („doksf“)</w:t>
      </w:r>
    </w:p>
    <w:p w:rsidR="0058159F" w:rsidRPr="0058159F" w:rsidRDefault="0058159F" w:rsidP="0058159F">
      <w:pPr>
        <w:pStyle w:val="KeinLeerraum"/>
      </w:pPr>
      <w:r>
        <w:t>- Personen: Lokal- und GND-Personenschlagwörter aus Aleph  Dossieraufnahmen (</w:t>
      </w:r>
      <w:r w:rsidR="00AA089C">
        <w:t>„doksb“)</w:t>
      </w:r>
    </w:p>
    <w:p w:rsidR="0058159F" w:rsidRDefault="00AA089C" w:rsidP="00AA089C">
      <w:pPr>
        <w:pStyle w:val="KeinLeerraum"/>
      </w:pPr>
      <w:r>
        <w:t>- Sachthemen: Deskriptoren aus der Sachdokumentation (s.o.)</w:t>
      </w:r>
    </w:p>
    <w:p w:rsidR="0058159F" w:rsidRDefault="00AA089C" w:rsidP="0058159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76D5BB8" wp14:editId="29647072">
                <wp:simplePos x="0" y="0"/>
                <wp:positionH relativeFrom="column">
                  <wp:posOffset>4204943</wp:posOffset>
                </wp:positionH>
                <wp:positionV relativeFrom="paragraph">
                  <wp:posOffset>138237</wp:posOffset>
                </wp:positionV>
                <wp:extent cx="2043486" cy="2496185"/>
                <wp:effectExtent l="0" t="0" r="13970" b="18415"/>
                <wp:wrapNone/>
                <wp:docPr id="424" name="Rechteck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6" cy="2496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424" o:spid="_x0000_s1026" style="position:absolute;margin-left:331.1pt;margin-top:10.9pt;width:160.9pt;height:196.5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" filled="f" strokecolor="#1f497d [3215]" strokeweight="2pt"/>
            </w:pict>
          </mc:Fallback>
        </mc:AlternateContent>
      </w:r>
      <w:r w:rsidRPr="0058159F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CAA767" wp14:editId="2084F30F">
                <wp:simplePos x="0" y="0"/>
                <wp:positionH relativeFrom="column">
                  <wp:posOffset>30480</wp:posOffset>
                </wp:positionH>
                <wp:positionV relativeFrom="paragraph">
                  <wp:posOffset>137795</wp:posOffset>
                </wp:positionV>
                <wp:extent cx="4126230" cy="2496185"/>
                <wp:effectExtent l="0" t="0" r="26670" b="18415"/>
                <wp:wrapNone/>
                <wp:docPr id="352" name="Flussdiagramm: Prozess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230" cy="249618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Prozess 352" o:spid="_x0000_s1026" type="#_x0000_t109" style="position:absolute;margin-left:2.4pt;margin-top:10.85pt;width:324.9pt;height:196.5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" filled="f" strokecolor="#00b0f0" strokeweight="2pt"/>
            </w:pict>
          </mc:Fallback>
        </mc:AlternateContent>
      </w:r>
    </w:p>
    <w:p w:rsidR="0058159F" w:rsidRDefault="00AA089C" w:rsidP="00AA089C">
      <w:pPr>
        <w:pStyle w:val="KeinLeerraum"/>
      </w:pPr>
      <w:r>
        <w:t xml:space="preserve">    aleph.unibas.ch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ub-nx</w:t>
      </w:r>
    </w:p>
    <w:p w:rsidR="0058159F" w:rsidRPr="00AA089C" w:rsidRDefault="00AA089C" w:rsidP="00AA089C">
      <w:pPr>
        <w:pStyle w:val="KeinLeerraum"/>
        <w:rPr>
          <w:sz w:val="16"/>
          <w:szCs w:val="16"/>
        </w:rPr>
      </w:pPr>
      <w:r w:rsidRPr="00AA089C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66CD194" wp14:editId="27B10D42">
                <wp:simplePos x="0" y="0"/>
                <wp:positionH relativeFrom="column">
                  <wp:posOffset>2169795</wp:posOffset>
                </wp:positionH>
                <wp:positionV relativeFrom="paragraph">
                  <wp:posOffset>146685</wp:posOffset>
                </wp:positionV>
                <wp:extent cx="1892300" cy="858520"/>
                <wp:effectExtent l="57150" t="38100" r="69850" b="93980"/>
                <wp:wrapNone/>
                <wp:docPr id="411" name="Flussdiagramm: Magnetplattenspeiche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858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89C" w:rsidRDefault="00AA089C" w:rsidP="00AA089C">
                            <w:pPr>
                              <w:jc w:val="center"/>
                            </w:pPr>
                            <w:r>
                              <w:t>Bibliographische Datei</w:t>
                            </w:r>
                            <w:r>
                              <w:br/>
                              <w:t>DSV01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agnetplattenspeicher 411" o:spid="_x0000_s1131" type="#_x0000_t132" style="position:absolute;margin-left:170.85pt;margin-top:11.55pt;width:149pt;height:67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A089C" w:rsidRDefault="00AA089C" w:rsidP="00AA089C">
                      <w:pPr>
                        <w:jc w:val="center"/>
                      </w:pPr>
                      <w:r>
                        <w:t>Bibliographische Datei</w:t>
                      </w:r>
                      <w:r>
                        <w:br/>
                        <w:t>DSV01</w:t>
                      </w:r>
                    </w:p>
                  </w:txbxContent>
                </v:textbox>
              </v:shape>
            </w:pict>
          </mc:Fallback>
        </mc:AlternateContent>
      </w:r>
      <w:r w:rsidRPr="00AA089C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9CDDC9F" wp14:editId="599579C1">
                <wp:simplePos x="0" y="0"/>
                <wp:positionH relativeFrom="column">
                  <wp:posOffset>2169795</wp:posOffset>
                </wp:positionH>
                <wp:positionV relativeFrom="paragraph">
                  <wp:posOffset>1124585</wp:posOffset>
                </wp:positionV>
                <wp:extent cx="1892300" cy="309880"/>
                <wp:effectExtent l="57150" t="38100" r="69850" b="90170"/>
                <wp:wrapNone/>
                <wp:docPr id="419" name="Flussdiagramm: Prozes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09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89C" w:rsidRDefault="00AA089C" w:rsidP="00AA089C">
                            <w:pPr>
                              <w:jc w:val="center"/>
                            </w:pPr>
                            <w:r>
                              <w:t>Selektion: wlc=doks</w:t>
                            </w:r>
                            <w:r>
                              <w:t>b</w:t>
                            </w:r>
                            <w:r>
                              <w:t xml:space="preserve"> / </w:t>
                            </w:r>
                            <w:r>
                              <w:t>600#</w:t>
                            </w:r>
                            <w: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419" o:spid="_x0000_s1132" type="#_x0000_t109" style="position:absolute;margin-left:170.85pt;margin-top:88.55pt;width:149pt;height:24.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A089C" w:rsidRDefault="00AA089C" w:rsidP="00AA089C">
                      <w:pPr>
                        <w:jc w:val="center"/>
                      </w:pPr>
                      <w:r>
                        <w:t>Selektion: wlc=doks</w:t>
                      </w:r>
                      <w:r>
                        <w:t>b</w:t>
                      </w:r>
                      <w:r>
                        <w:t xml:space="preserve"> / </w:t>
                      </w:r>
                      <w:r>
                        <w:t>600#</w:t>
                      </w:r>
                      <w: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Pr="00AA089C"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FC19293" wp14:editId="2020EA6B">
                <wp:simplePos x="0" y="0"/>
                <wp:positionH relativeFrom="column">
                  <wp:posOffset>2169795</wp:posOffset>
                </wp:positionH>
                <wp:positionV relativeFrom="paragraph">
                  <wp:posOffset>1696720</wp:posOffset>
                </wp:positionV>
                <wp:extent cx="1892300" cy="365760"/>
                <wp:effectExtent l="57150" t="38100" r="69850" b="72390"/>
                <wp:wrapNone/>
                <wp:docPr id="420" name="Flussdiagramm: Dokument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657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89C" w:rsidRDefault="00AA089C" w:rsidP="00AA089C">
                            <w:pPr>
                              <w:jc w:val="center"/>
                            </w:pPr>
                            <w:r w:rsidRPr="00AA089C">
                              <w:t>swa-doksb-600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420" o:spid="_x0000_s1133" type="#_x0000_t114" style="position:absolute;margin-left:170.85pt;margin-top:133.6pt;width:149pt;height:28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A089C" w:rsidRDefault="00AA089C" w:rsidP="00AA089C">
                      <w:pPr>
                        <w:jc w:val="center"/>
                      </w:pPr>
                      <w:r w:rsidRPr="00AA089C">
                        <w:t>swa-doksb-600</w:t>
                      </w:r>
                    </w:p>
                  </w:txbxContent>
                </v:textbox>
              </v:shape>
            </w:pict>
          </mc:Fallback>
        </mc:AlternateContent>
      </w:r>
      <w:r w:rsidRPr="00AA089C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376481D" wp14:editId="0BB95369">
                <wp:simplePos x="0" y="0"/>
                <wp:positionH relativeFrom="column">
                  <wp:posOffset>3093085</wp:posOffset>
                </wp:positionH>
                <wp:positionV relativeFrom="paragraph">
                  <wp:posOffset>986155</wp:posOffset>
                </wp:positionV>
                <wp:extent cx="0" cy="119380"/>
                <wp:effectExtent l="0" t="0" r="19050" b="13970"/>
                <wp:wrapNone/>
                <wp:docPr id="421" name="Gerade Verbindung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21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5pt,77.65pt" to="243.5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" strokecolor="#4579b8 [3044]"/>
            </w:pict>
          </mc:Fallback>
        </mc:AlternateContent>
      </w:r>
      <w:r w:rsidRPr="00AA089C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CD56863" wp14:editId="52128EBB">
                <wp:simplePos x="0" y="0"/>
                <wp:positionH relativeFrom="column">
                  <wp:posOffset>3093085</wp:posOffset>
                </wp:positionH>
                <wp:positionV relativeFrom="paragraph">
                  <wp:posOffset>1470660</wp:posOffset>
                </wp:positionV>
                <wp:extent cx="0" cy="198755"/>
                <wp:effectExtent l="0" t="0" r="19050" b="10795"/>
                <wp:wrapNone/>
                <wp:docPr id="422" name="Gerade Verbindung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22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5pt,115.8pt" to="243.5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" strokecolor="#4579b8 [3044]"/>
            </w:pict>
          </mc:Fallback>
        </mc:AlternateContent>
      </w:r>
      <w:r w:rsidRPr="0058159F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1CAE1F1" wp14:editId="3F4AD62F">
                <wp:simplePos x="0" y="0"/>
                <wp:positionH relativeFrom="column">
                  <wp:posOffset>165100</wp:posOffset>
                </wp:positionH>
                <wp:positionV relativeFrom="paragraph">
                  <wp:posOffset>137160</wp:posOffset>
                </wp:positionV>
                <wp:extent cx="1892300" cy="858520"/>
                <wp:effectExtent l="57150" t="38100" r="69850" b="93980"/>
                <wp:wrapNone/>
                <wp:docPr id="342" name="Flussdiagramm: Magnetplattenspeiche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858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58159F">
                            <w:pPr>
                              <w:jc w:val="center"/>
                            </w:pPr>
                            <w:r>
                              <w:t>Bibliographische Datei</w:t>
                            </w:r>
                            <w:r>
                              <w:br/>
                              <w:t>DSV01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agnetplattenspeicher 342" o:spid="_x0000_s1134" type="#_x0000_t132" style="position:absolute;margin-left:13pt;margin-top:10.8pt;width:149pt;height:67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58159F" w:rsidP="0058159F">
                      <w:pPr>
                        <w:jc w:val="center"/>
                      </w:pPr>
                      <w:r>
                        <w:t>Bibliographische Datei</w:t>
                      </w:r>
                      <w:r>
                        <w:br/>
                        <w:t>DSV01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AA089C">
        <w:rPr>
          <w:sz w:val="16"/>
          <w:szCs w:val="16"/>
        </w:rPr>
        <w:t>swa_sachdokumentation/</w:t>
      </w:r>
      <w:r w:rsidRPr="00AA089C">
        <w:rPr>
          <w:sz w:val="16"/>
          <w:szCs w:val="16"/>
        </w:rPr>
        <w:t>doku-ezas</w:t>
      </w:r>
    </w:p>
    <w:p w:rsidR="0058159F" w:rsidRDefault="00AA089C" w:rsidP="00AA089C">
      <w:pPr>
        <w:pStyle w:val="KeinLeerraum"/>
      </w:pPr>
      <w:r>
        <w:rPr>
          <w:sz w:val="16"/>
          <w:szCs w:val="16"/>
        </w:rPr>
        <w:t>&lt;</w:t>
      </w:r>
    </w:p>
    <w:p w:rsidR="0058159F" w:rsidRPr="00AA089C" w:rsidRDefault="00AA089C" w:rsidP="00AA089C">
      <w:pPr>
        <w:pStyle w:val="KeinLeerraum"/>
        <w:rPr>
          <w:sz w:val="20"/>
          <w:szCs w:val="20"/>
        </w:rPr>
      </w:pP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="00CB3E10">
        <w:rPr>
          <w:sz w:val="20"/>
          <w:szCs w:val="20"/>
        </w:rPr>
        <w:t xml:space="preserve">       </w:t>
      </w:r>
      <w:r w:rsidRPr="00AA089C">
        <w:rPr>
          <w:sz w:val="20"/>
          <w:szCs w:val="20"/>
        </w:rPr>
        <w:t xml:space="preserve"> [aufbereitet zusammen</w:t>
      </w:r>
      <w:r w:rsidR="00380602">
        <w:rPr>
          <w:sz w:val="20"/>
          <w:szCs w:val="20"/>
        </w:rPr>
        <w:t xml:space="preserve"> mit </w:t>
      </w:r>
    </w:p>
    <w:p w:rsidR="0058159F" w:rsidRPr="00AA089C" w:rsidRDefault="00AA089C" w:rsidP="00AA089C">
      <w:pPr>
        <w:pStyle w:val="KeinLeerraum"/>
        <w:ind w:firstLine="708"/>
        <w:rPr>
          <w:sz w:val="20"/>
          <w:szCs w:val="20"/>
        </w:rPr>
      </w:pP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</w:r>
      <w:r w:rsidRPr="00AA089C">
        <w:rPr>
          <w:sz w:val="20"/>
          <w:szCs w:val="20"/>
        </w:rPr>
        <w:tab/>
        <w:t xml:space="preserve">        der</w:t>
      </w:r>
      <w:r>
        <w:t xml:space="preserve"> </w:t>
      </w:r>
      <w:r w:rsidRPr="00AA089C">
        <w:rPr>
          <w:sz w:val="20"/>
          <w:szCs w:val="20"/>
        </w:rPr>
        <w:t>Sachdokumentation</w:t>
      </w:r>
      <w:r w:rsidR="00380602">
        <w:rPr>
          <w:sz w:val="20"/>
          <w:szCs w:val="20"/>
        </w:rPr>
        <w:t>.</w:t>
      </w:r>
      <w:r w:rsidR="00CB3E10">
        <w:rPr>
          <w:sz w:val="20"/>
          <w:szCs w:val="20"/>
        </w:rPr>
        <w:t>]</w:t>
      </w:r>
    </w:p>
    <w:p w:rsidR="0058159F" w:rsidRDefault="0058159F" w:rsidP="00AA089C">
      <w:pPr>
        <w:pStyle w:val="KeinLeerraum"/>
      </w:pPr>
    </w:p>
    <w:p w:rsidR="0058159F" w:rsidRDefault="0058159F" w:rsidP="00AA089C">
      <w:pPr>
        <w:pStyle w:val="KeinLeerraum"/>
      </w:pPr>
    </w:p>
    <w:p w:rsidR="0058159F" w:rsidRDefault="00677546" w:rsidP="00AA089C">
      <w:pPr>
        <w:pStyle w:val="KeinLeerraum"/>
      </w:pPr>
      <w:r w:rsidRPr="00AA089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D7092E5" wp14:editId="72C041EA">
                <wp:simplePos x="0" y="0"/>
                <wp:positionH relativeFrom="column">
                  <wp:posOffset>1056640</wp:posOffset>
                </wp:positionH>
                <wp:positionV relativeFrom="paragraph">
                  <wp:posOffset>131445</wp:posOffset>
                </wp:positionV>
                <wp:extent cx="0" cy="119380"/>
                <wp:effectExtent l="0" t="0" r="19050" b="13970"/>
                <wp:wrapNone/>
                <wp:docPr id="360" name="Gerade Verbindung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60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10.35pt" to="83.2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" strokecolor="#4579b8 [3044]"/>
            </w:pict>
          </mc:Fallback>
        </mc:AlternateContent>
      </w:r>
    </w:p>
    <w:p w:rsidR="0058159F" w:rsidRDefault="00CB3E10" w:rsidP="00AA089C">
      <w:pPr>
        <w:pStyle w:val="KeinLeerraum"/>
      </w:pPr>
      <w:r w:rsidRPr="0058159F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C9EBA48" wp14:editId="505D51F1">
                <wp:simplePos x="0" y="0"/>
                <wp:positionH relativeFrom="column">
                  <wp:posOffset>141605</wp:posOffset>
                </wp:positionH>
                <wp:positionV relativeFrom="paragraph">
                  <wp:posOffset>77470</wp:posOffset>
                </wp:positionV>
                <wp:extent cx="1892300" cy="309880"/>
                <wp:effectExtent l="57150" t="38100" r="69850" b="90170"/>
                <wp:wrapNone/>
                <wp:docPr id="346" name="Flussdiagramm: Prozes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09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58159F" w:rsidP="0058159F">
                            <w:pPr>
                              <w:jc w:val="center"/>
                            </w:pPr>
                            <w:r>
                              <w:t>Selektion: wlc=doksf</w:t>
                            </w:r>
                            <w:r w:rsidR="00AA089C">
                              <w:t xml:space="preserve"> / 710##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346" o:spid="_x0000_s1135" type="#_x0000_t109" style="position:absolute;margin-left:11.15pt;margin-top:6.1pt;width:149pt;height:24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58159F" w:rsidP="0058159F">
                      <w:pPr>
                        <w:jc w:val="center"/>
                      </w:pPr>
                      <w:r>
                        <w:t>Selektion: wlc=doksf</w:t>
                      </w:r>
                      <w:r w:rsidR="00AA089C">
                        <w:t xml:space="preserve"> / 710##</w:t>
                      </w:r>
                    </w:p>
                  </w:txbxContent>
                </v:textbox>
              </v:shape>
            </w:pict>
          </mc:Fallback>
        </mc:AlternateContent>
      </w:r>
    </w:p>
    <w:p w:rsidR="0058159F" w:rsidRDefault="0058159F" w:rsidP="00AA089C">
      <w:pPr>
        <w:pStyle w:val="KeinLeerraum"/>
      </w:pPr>
    </w:p>
    <w:p w:rsidR="0058159F" w:rsidRDefault="00CB3E10" w:rsidP="00AA089C">
      <w:pPr>
        <w:pStyle w:val="KeinLeerraum"/>
      </w:pPr>
      <w:r w:rsidRPr="0058159F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B7CABA7" wp14:editId="48D1D087">
                <wp:simplePos x="0" y="0"/>
                <wp:positionH relativeFrom="column">
                  <wp:posOffset>1056005</wp:posOffset>
                </wp:positionH>
                <wp:positionV relativeFrom="paragraph">
                  <wp:posOffset>62230</wp:posOffset>
                </wp:positionV>
                <wp:extent cx="0" cy="198755"/>
                <wp:effectExtent l="0" t="0" r="19050" b="10795"/>
                <wp:wrapNone/>
                <wp:docPr id="376" name="Gerade Verbindung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76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4.9pt" to="83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" strokecolor="#4579b8 [3044]"/>
            </w:pict>
          </mc:Fallback>
        </mc:AlternateContent>
      </w:r>
    </w:p>
    <w:p w:rsidR="0058159F" w:rsidRDefault="00CB3E10" w:rsidP="00AA089C">
      <w:pPr>
        <w:pStyle w:val="KeinLeerraum"/>
      </w:pPr>
      <w:r w:rsidRPr="0058159F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F671CF" wp14:editId="0078FCAD">
                <wp:simplePos x="0" y="0"/>
                <wp:positionH relativeFrom="column">
                  <wp:posOffset>141605</wp:posOffset>
                </wp:positionH>
                <wp:positionV relativeFrom="paragraph">
                  <wp:posOffset>110490</wp:posOffset>
                </wp:positionV>
                <wp:extent cx="1892300" cy="365760"/>
                <wp:effectExtent l="57150" t="38100" r="69850" b="72390"/>
                <wp:wrapNone/>
                <wp:docPr id="350" name="Flussdiagramm: Dokument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657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9F" w:rsidRDefault="00AA089C" w:rsidP="0058159F">
                            <w:pPr>
                              <w:jc w:val="center"/>
                            </w:pPr>
                            <w:r w:rsidRPr="00AA089C">
                              <w:t>swa-doksf-71x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350" o:spid="_x0000_s1136" type="#_x0000_t114" style="position:absolute;margin-left:11.15pt;margin-top:8.7pt;width:149pt;height:28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8159F" w:rsidRDefault="00AA089C" w:rsidP="0058159F">
                      <w:pPr>
                        <w:jc w:val="center"/>
                      </w:pPr>
                      <w:r w:rsidRPr="00AA089C">
                        <w:t>swa-doksf-71x</w:t>
                      </w:r>
                    </w:p>
                  </w:txbxContent>
                </v:textbox>
              </v:shape>
            </w:pict>
          </mc:Fallback>
        </mc:AlternateContent>
      </w:r>
      <w:r w:rsidRPr="00574D7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CA84777" wp14:editId="6ECA8A8D">
                <wp:simplePos x="0" y="0"/>
                <wp:positionH relativeFrom="column">
                  <wp:posOffset>4259580</wp:posOffset>
                </wp:positionH>
                <wp:positionV relativeFrom="paragraph">
                  <wp:posOffset>110490</wp:posOffset>
                </wp:positionV>
                <wp:extent cx="1939925" cy="309880"/>
                <wp:effectExtent l="57150" t="38100" r="79375" b="71120"/>
                <wp:wrapNone/>
                <wp:docPr id="423" name="Flussdiagramm: Dokument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309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89C" w:rsidRPr="00EE37CB" w:rsidRDefault="00AA089C" w:rsidP="00AA08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4D76">
                              <w:rPr>
                                <w:sz w:val="20"/>
                                <w:szCs w:val="20"/>
                              </w:rPr>
                              <w:t>swa-e-z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as-sachthemen-hierarchie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Dokument 423" o:spid="_x0000_s1137" type="#_x0000_t114" style="position:absolute;margin-left:335.4pt;margin-top:8.7pt;width:152.75pt;height:24.4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A089C" w:rsidRPr="00EE37CB" w:rsidRDefault="00AA089C" w:rsidP="00AA08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4D76">
                        <w:rPr>
                          <w:sz w:val="20"/>
                          <w:szCs w:val="20"/>
                        </w:rPr>
                        <w:t>swa-e-z</w:t>
                      </w:r>
                      <w:r>
                        <w:rPr>
                          <w:sz w:val="20"/>
                          <w:szCs w:val="20"/>
                        </w:rPr>
                        <w:t>as-sachthemen-hierarchie</w:t>
                      </w:r>
                    </w:p>
                  </w:txbxContent>
                </v:textbox>
              </v:shape>
            </w:pict>
          </mc:Fallback>
        </mc:AlternateContent>
      </w:r>
    </w:p>
    <w:p w:rsidR="0058159F" w:rsidRDefault="0058159F" w:rsidP="00AA089C">
      <w:pPr>
        <w:pStyle w:val="KeinLeerraum"/>
      </w:pPr>
    </w:p>
    <w:p w:rsidR="0058159F" w:rsidRDefault="00677546" w:rsidP="00AA089C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83BD2F5" wp14:editId="3A18E3C3">
                <wp:simplePos x="0" y="0"/>
                <wp:positionH relativeFrom="column">
                  <wp:posOffset>5206807</wp:posOffset>
                </wp:positionH>
                <wp:positionV relativeFrom="paragraph">
                  <wp:posOffset>84012</wp:posOffset>
                </wp:positionV>
                <wp:extent cx="0" cy="1709337"/>
                <wp:effectExtent l="95250" t="0" r="57150" b="62865"/>
                <wp:wrapNone/>
                <wp:docPr id="440" name="Gerade Verbindung mit Pfeil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93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40" o:spid="_x0000_s1026" type="#_x0000_t32" style="position:absolute;margin-left:410pt;margin-top:6.6pt;width:0;height:134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7E672C0" wp14:editId="0ECD1176">
                <wp:simplePos x="0" y="0"/>
                <wp:positionH relativeFrom="column">
                  <wp:posOffset>3091760</wp:posOffset>
                </wp:positionH>
                <wp:positionV relativeFrom="paragraph">
                  <wp:posOffset>139893</wp:posOffset>
                </wp:positionV>
                <wp:extent cx="0" cy="325755"/>
                <wp:effectExtent l="95250" t="0" r="76200" b="55245"/>
                <wp:wrapNone/>
                <wp:docPr id="433" name="Gerade Verbindung mit Pfei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33" o:spid="_x0000_s1026" type="#_x0000_t32" style="position:absolute;margin-left:243.45pt;margin-top:11pt;width:0;height:25.6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2389F2" wp14:editId="2A6FFDF4">
                <wp:simplePos x="0" y="0"/>
                <wp:positionH relativeFrom="column">
                  <wp:posOffset>1056226</wp:posOffset>
                </wp:positionH>
                <wp:positionV relativeFrom="paragraph">
                  <wp:posOffset>139893</wp:posOffset>
                </wp:positionV>
                <wp:extent cx="0" cy="326004"/>
                <wp:effectExtent l="95250" t="0" r="76200" b="55245"/>
                <wp:wrapNone/>
                <wp:docPr id="432" name="Gerade Verbindung mit Pfeil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32" o:spid="_x0000_s1026" type="#_x0000_t32" style="position:absolute;margin-left:83.15pt;margin-top:11pt;width:0;height:25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58159F" w:rsidRDefault="0058159F" w:rsidP="00AA089C">
      <w:pPr>
        <w:pStyle w:val="KeinLeerraum"/>
      </w:pPr>
    </w:p>
    <w:p w:rsidR="0058159F" w:rsidRDefault="00677546" w:rsidP="00AA089C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56E48D7" wp14:editId="12ED39B9">
                <wp:simplePos x="0" y="0"/>
                <wp:positionH relativeFrom="column">
                  <wp:posOffset>2193925</wp:posOffset>
                </wp:positionH>
                <wp:positionV relativeFrom="paragraph">
                  <wp:posOffset>125730</wp:posOffset>
                </wp:positionV>
                <wp:extent cx="1868170" cy="254000"/>
                <wp:effectExtent l="57150" t="38100" r="74930" b="88900"/>
                <wp:wrapNone/>
                <wp:docPr id="427" name="Flussdiagramm: Prozess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546" w:rsidRPr="00677546" w:rsidRDefault="00677546" w:rsidP="00677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7546">
                              <w:rPr>
                                <w:sz w:val="20"/>
                                <w:szCs w:val="20"/>
                              </w:rPr>
                              <w:t>ezas-thesaurus-extract-</w:t>
                            </w:r>
                            <w:r w:rsidR="00380602">
                              <w:rPr>
                                <w:sz w:val="20"/>
                                <w:szCs w:val="20"/>
                              </w:rPr>
                              <w:t>600</w:t>
                            </w:r>
                            <w:r w:rsidRPr="00677546">
                              <w:rPr>
                                <w:sz w:val="20"/>
                                <w:szCs w:val="20"/>
                              </w:rPr>
                              <w:t>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427" o:spid="_x0000_s1138" type="#_x0000_t109" style="position:absolute;margin-left:172.75pt;margin-top:9.9pt;width:147.1pt;height:20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77546" w:rsidRPr="00677546" w:rsidRDefault="00677546" w:rsidP="00677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77546">
                        <w:rPr>
                          <w:sz w:val="20"/>
                          <w:szCs w:val="20"/>
                        </w:rPr>
                        <w:t>ezas-thesaurus-extract-</w:t>
                      </w:r>
                      <w:r w:rsidR="00380602">
                        <w:rPr>
                          <w:sz w:val="20"/>
                          <w:szCs w:val="20"/>
                        </w:rPr>
                        <w:t>600</w:t>
                      </w:r>
                      <w:r w:rsidRPr="00677546">
                        <w:rPr>
                          <w:sz w:val="20"/>
                          <w:szCs w:val="20"/>
                        </w:rPr>
                        <w:t>.pl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1CC2AFA" wp14:editId="00997837">
                <wp:simplePos x="0" y="0"/>
                <wp:positionH relativeFrom="column">
                  <wp:posOffset>165680</wp:posOffset>
                </wp:positionH>
                <wp:positionV relativeFrom="paragraph">
                  <wp:posOffset>124902</wp:posOffset>
                </wp:positionV>
                <wp:extent cx="1868446" cy="254441"/>
                <wp:effectExtent l="57150" t="38100" r="74930" b="88900"/>
                <wp:wrapNone/>
                <wp:docPr id="425" name="Flussdiagramm: Prozess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446" cy="2544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546" w:rsidRPr="00677546" w:rsidRDefault="00677546" w:rsidP="00677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7546">
                              <w:rPr>
                                <w:sz w:val="20"/>
                                <w:szCs w:val="20"/>
                              </w:rPr>
                              <w:t>ezas-thesaurus-extract-71x.pl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425" o:spid="_x0000_s1139" type="#_x0000_t109" style="position:absolute;margin-left:13.05pt;margin-top:9.85pt;width:147.1pt;height:20.0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77546" w:rsidRPr="00677546" w:rsidRDefault="00677546" w:rsidP="00677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77546">
                        <w:rPr>
                          <w:sz w:val="20"/>
                          <w:szCs w:val="20"/>
                        </w:rPr>
                        <w:t>ezas-thesaurus-extract-71x.pl</w:t>
                      </w:r>
                    </w:p>
                  </w:txbxContent>
                </v:textbox>
              </v:shape>
            </w:pict>
          </mc:Fallback>
        </mc:AlternateContent>
      </w:r>
    </w:p>
    <w:p w:rsidR="0058159F" w:rsidRDefault="0058159F" w:rsidP="00AA089C">
      <w:pPr>
        <w:pStyle w:val="KeinLeerraum"/>
      </w:pPr>
    </w:p>
    <w:p w:rsidR="0058159F" w:rsidRDefault="00677546" w:rsidP="00AA089C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AA57CB9" wp14:editId="59AE7529">
                <wp:simplePos x="0" y="0"/>
                <wp:positionH relativeFrom="column">
                  <wp:posOffset>3091760</wp:posOffset>
                </wp:positionH>
                <wp:positionV relativeFrom="paragraph">
                  <wp:posOffset>37713</wp:posOffset>
                </wp:positionV>
                <wp:extent cx="0" cy="151130"/>
                <wp:effectExtent l="0" t="0" r="19050" b="20320"/>
                <wp:wrapNone/>
                <wp:docPr id="436" name="Gerade Verbindung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36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2.95pt" to="243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" strokecolor="#4579b8 [3044]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4D194D4" wp14:editId="47474C9A">
                <wp:simplePos x="0" y="0"/>
                <wp:positionH relativeFrom="column">
                  <wp:posOffset>1056226</wp:posOffset>
                </wp:positionH>
                <wp:positionV relativeFrom="paragraph">
                  <wp:posOffset>37272</wp:posOffset>
                </wp:positionV>
                <wp:extent cx="0" cy="151516"/>
                <wp:effectExtent l="0" t="0" r="19050" b="20320"/>
                <wp:wrapNone/>
                <wp:docPr id="434" name="Gerade Verbindung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34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2.95pt" to="83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" strokecolor="#4579b8 [3044]"/>
            </w:pict>
          </mc:Fallback>
        </mc:AlternateContent>
      </w:r>
    </w:p>
    <w:p w:rsidR="0058159F" w:rsidRDefault="00677546" w:rsidP="00AA089C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55283A5" wp14:editId="1991004C">
                <wp:simplePos x="0" y="0"/>
                <wp:positionH relativeFrom="column">
                  <wp:posOffset>2194283</wp:posOffset>
                </wp:positionH>
                <wp:positionV relativeFrom="paragraph">
                  <wp:posOffset>19491</wp:posOffset>
                </wp:positionV>
                <wp:extent cx="1868446" cy="254441"/>
                <wp:effectExtent l="57150" t="38100" r="74930" b="88900"/>
                <wp:wrapNone/>
                <wp:docPr id="428" name="Flussdiagramm: Prozess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446" cy="2544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546" w:rsidRPr="00677546" w:rsidRDefault="00380602" w:rsidP="00677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80602">
                              <w:rPr>
                                <w:sz w:val="20"/>
                                <w:szCs w:val="20"/>
                              </w:rPr>
                              <w:t>ezas-thesaurus-personen.pl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428" o:spid="_x0000_s1140" type="#_x0000_t109" style="position:absolute;margin-left:172.8pt;margin-top:1.55pt;width:147.1pt;height:20.0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77546" w:rsidRPr="00677546" w:rsidRDefault="00380602" w:rsidP="00677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80602">
                        <w:rPr>
                          <w:sz w:val="20"/>
                          <w:szCs w:val="20"/>
                        </w:rPr>
                        <w:t>ezas-thesaurus-personen.pl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AC535A7" wp14:editId="2AA843E7">
                <wp:simplePos x="0" y="0"/>
                <wp:positionH relativeFrom="column">
                  <wp:posOffset>158115</wp:posOffset>
                </wp:positionH>
                <wp:positionV relativeFrom="paragraph">
                  <wp:posOffset>19050</wp:posOffset>
                </wp:positionV>
                <wp:extent cx="1868170" cy="254000"/>
                <wp:effectExtent l="57150" t="38100" r="74930" b="88900"/>
                <wp:wrapNone/>
                <wp:docPr id="426" name="Flussdiagramm: Prozess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546" w:rsidRPr="00677546" w:rsidRDefault="00380602" w:rsidP="00677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80602">
                              <w:rPr>
                                <w:sz w:val="20"/>
                                <w:szCs w:val="20"/>
                              </w:rPr>
                              <w:t>ezas-thesaurus-firmen.pl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426" o:spid="_x0000_s1141" type="#_x0000_t109" style="position:absolute;margin-left:12.45pt;margin-top:1.5pt;width:147.1pt;height:20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77546" w:rsidRPr="00677546" w:rsidRDefault="00380602" w:rsidP="00677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80602">
                        <w:rPr>
                          <w:sz w:val="20"/>
                          <w:szCs w:val="20"/>
                        </w:rPr>
                        <w:t>ezas-thesaurus-firmen.pl</w:t>
                      </w:r>
                    </w:p>
                  </w:txbxContent>
                </v:textbox>
              </v:shape>
            </w:pict>
          </mc:Fallback>
        </mc:AlternateContent>
      </w:r>
    </w:p>
    <w:p w:rsidR="0058159F" w:rsidRDefault="00677546" w:rsidP="00AA089C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441AE8A" wp14:editId="36D1B1C2">
                <wp:simplePos x="0" y="0"/>
                <wp:positionH relativeFrom="column">
                  <wp:posOffset>3091760</wp:posOffset>
                </wp:positionH>
                <wp:positionV relativeFrom="paragraph">
                  <wp:posOffset>102235</wp:posOffset>
                </wp:positionV>
                <wp:extent cx="0" cy="119270"/>
                <wp:effectExtent l="0" t="0" r="19050" b="14605"/>
                <wp:wrapNone/>
                <wp:docPr id="437" name="Gerade Verbindung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37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8.05pt" to="243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" strokecolor="#4579b8 [3044]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59D4036" wp14:editId="1CB51E34">
                <wp:simplePos x="0" y="0"/>
                <wp:positionH relativeFrom="column">
                  <wp:posOffset>1056226</wp:posOffset>
                </wp:positionH>
                <wp:positionV relativeFrom="paragraph">
                  <wp:posOffset>101793</wp:posOffset>
                </wp:positionV>
                <wp:extent cx="0" cy="119712"/>
                <wp:effectExtent l="0" t="0" r="19050" b="13970"/>
                <wp:wrapNone/>
                <wp:docPr id="435" name="Gerade Verbindung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35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8pt" to="83.1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" strokecolor="#4579b8 [3044]"/>
            </w:pict>
          </mc:Fallback>
        </mc:AlternateContent>
      </w:r>
    </w:p>
    <w:p w:rsidR="0058159F" w:rsidRDefault="00677546" w:rsidP="00AA089C">
      <w:pPr>
        <w:pStyle w:val="KeinLeerraum"/>
      </w:pPr>
      <w:r w:rsidRPr="00574D7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B546869" wp14:editId="203674D7">
                <wp:simplePos x="0" y="0"/>
                <wp:positionH relativeFrom="column">
                  <wp:posOffset>2193925</wp:posOffset>
                </wp:positionH>
                <wp:positionV relativeFrom="paragraph">
                  <wp:posOffset>52070</wp:posOffset>
                </wp:positionV>
                <wp:extent cx="1868170" cy="309880"/>
                <wp:effectExtent l="57150" t="38100" r="74930" b="71120"/>
                <wp:wrapNone/>
                <wp:docPr id="430" name="Flussdiagramm: Dokument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309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546" w:rsidRPr="00EE37CB" w:rsidRDefault="00677546" w:rsidP="00677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PERSONEN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Dokument 430" o:spid="_x0000_s1142" type="#_x0000_t114" style="position:absolute;margin-left:172.75pt;margin-top:4.1pt;width:147.1pt;height:24.4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77546" w:rsidRPr="00EE37CB" w:rsidRDefault="00677546" w:rsidP="00677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PERSONEN</w:t>
                      </w:r>
                      <w:r>
                        <w:rPr>
                          <w:sz w:val="20"/>
                          <w:szCs w:val="20"/>
                        </w:rPr>
                        <w:t>.*</w:t>
                      </w:r>
                    </w:p>
                  </w:txbxContent>
                </v:textbox>
              </v:shape>
            </w:pict>
          </mc:Fallback>
        </mc:AlternateContent>
      </w:r>
      <w:r w:rsidRPr="00574D7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42D16C6" wp14:editId="30CF8C63">
                <wp:simplePos x="0" y="0"/>
                <wp:positionH relativeFrom="column">
                  <wp:posOffset>165100</wp:posOffset>
                </wp:positionH>
                <wp:positionV relativeFrom="paragraph">
                  <wp:posOffset>50993</wp:posOffset>
                </wp:positionV>
                <wp:extent cx="1868446" cy="309880"/>
                <wp:effectExtent l="57150" t="38100" r="74930" b="71120"/>
                <wp:wrapNone/>
                <wp:docPr id="429" name="Flussdiagramm: Dokument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446" cy="309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546" w:rsidRPr="00EE37CB" w:rsidRDefault="00677546" w:rsidP="00677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FIRMEN.*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Dokument 429" o:spid="_x0000_s1143" type="#_x0000_t114" style="position:absolute;margin-left:13pt;margin-top:4pt;width:147.1pt;height:24.4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77546" w:rsidRPr="00EE37CB" w:rsidRDefault="00677546" w:rsidP="00677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FIRMEN.*</w:t>
                      </w:r>
                    </w:p>
                  </w:txbxContent>
                </v:textbox>
              </v:shape>
            </w:pict>
          </mc:Fallback>
        </mc:AlternateContent>
      </w:r>
    </w:p>
    <w:p w:rsidR="0058159F" w:rsidRDefault="0058159F" w:rsidP="00AA089C">
      <w:pPr>
        <w:pStyle w:val="KeinLeerraum"/>
      </w:pPr>
    </w:p>
    <w:p w:rsidR="0058159F" w:rsidRPr="0058159F" w:rsidRDefault="00677546" w:rsidP="00AA089C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5497F5E" wp14:editId="0FA804FB">
                <wp:simplePos x="0" y="0"/>
                <wp:positionH relativeFrom="column">
                  <wp:posOffset>3091760</wp:posOffset>
                </wp:positionH>
                <wp:positionV relativeFrom="paragraph">
                  <wp:posOffset>20430</wp:posOffset>
                </wp:positionV>
                <wp:extent cx="0" cy="238540"/>
                <wp:effectExtent l="95250" t="0" r="57150" b="66675"/>
                <wp:wrapNone/>
                <wp:docPr id="439" name="Gerade Verbindung mit Pfeil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39" o:spid="_x0000_s1026" type="#_x0000_t32" style="position:absolute;margin-left:243.45pt;margin-top:1.6pt;width:0;height:18.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D3BDC4" wp14:editId="4523E4F7">
                <wp:simplePos x="0" y="0"/>
                <wp:positionH relativeFrom="column">
                  <wp:posOffset>1056226</wp:posOffset>
                </wp:positionH>
                <wp:positionV relativeFrom="paragraph">
                  <wp:posOffset>20210</wp:posOffset>
                </wp:positionV>
                <wp:extent cx="0" cy="238760"/>
                <wp:effectExtent l="95250" t="0" r="57150" b="66040"/>
                <wp:wrapNone/>
                <wp:docPr id="438" name="Gerade Verbindung mit Pfei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38" o:spid="_x0000_s1026" type="#_x0000_t32" style="position:absolute;margin-left:83.15pt;margin-top:1.6pt;width:0;height:18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58159F" w:rsidRDefault="00677546" w:rsidP="00AA089C">
      <w:pPr>
        <w:pStyle w:val="KeinLeerraum"/>
      </w:pPr>
      <w:r w:rsidRPr="00574D7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D13ACA1" wp14:editId="46D2483F">
                <wp:simplePos x="0" y="0"/>
                <wp:positionH relativeFrom="column">
                  <wp:posOffset>157728</wp:posOffset>
                </wp:positionH>
                <wp:positionV relativeFrom="paragraph">
                  <wp:posOffset>88155</wp:posOffset>
                </wp:positionV>
                <wp:extent cx="5979160" cy="437321"/>
                <wp:effectExtent l="57150" t="38100" r="78740" b="77470"/>
                <wp:wrapNone/>
                <wp:docPr id="431" name="Flussdiagramm: Dokument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160" cy="43732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546" w:rsidRPr="00EE37CB" w:rsidRDefault="00677546" w:rsidP="00677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Thesaurus.sdf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431" o:spid="_x0000_s1144" type="#_x0000_t114" style="position:absolute;margin-left:12.4pt;margin-top:6.95pt;width:470.8pt;height:34.4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77546" w:rsidRPr="00EE37CB" w:rsidRDefault="00677546" w:rsidP="00677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Thesaurus.sdf</w:t>
                      </w:r>
                    </w:p>
                  </w:txbxContent>
                </v:textbox>
              </v:shape>
            </w:pict>
          </mc:Fallback>
        </mc:AlternateContent>
      </w:r>
    </w:p>
    <w:p w:rsidR="00DC7BDC" w:rsidRDefault="00DC7BDC" w:rsidP="00AA089C">
      <w:pPr>
        <w:pStyle w:val="KeinLeerraum"/>
      </w:pPr>
    </w:p>
    <w:p w:rsidR="00DC7BDC" w:rsidRDefault="00DC7BDC" w:rsidP="00AA089C">
      <w:pPr>
        <w:pStyle w:val="KeinLeerraum"/>
      </w:pPr>
    </w:p>
    <w:p w:rsidR="00677546" w:rsidRDefault="00677546" w:rsidP="00AA089C">
      <w:pPr>
        <w:pStyle w:val="KeinLeerraum"/>
      </w:pPr>
    </w:p>
    <w:p w:rsidR="00677546" w:rsidRDefault="00677546" w:rsidP="00AA089C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3E0F2F2" wp14:editId="27D4FBD7">
                <wp:simplePos x="0" y="0"/>
                <wp:positionH relativeFrom="column">
                  <wp:posOffset>165100</wp:posOffset>
                </wp:positionH>
                <wp:positionV relativeFrom="paragraph">
                  <wp:posOffset>4445</wp:posOffset>
                </wp:positionV>
                <wp:extent cx="5970905" cy="1200150"/>
                <wp:effectExtent l="0" t="0" r="0" b="0"/>
                <wp:wrapNone/>
                <wp:docPr id="4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1200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546" w:rsidRDefault="00677546">
                            <w:r>
                              <w:t xml:space="preserve">Die Datei Thesaurus.sdf bildet die Systematische Gliederung innerhalb von E-ZAS. </w:t>
                            </w:r>
                            <w:r w:rsidR="001E68BC">
                              <w:br/>
                            </w:r>
                            <w:r>
                              <w:t>Sie wird vom SWA direk</w:t>
                            </w:r>
                            <w:r w:rsidR="001E68BC">
                              <w:t>t</w:t>
                            </w:r>
                            <w:r>
                              <w:t xml:space="preserve"> in E-ZAS eingespielt. </w:t>
                            </w:r>
                          </w:p>
                          <w:p w:rsidR="00677546" w:rsidRDefault="00677546">
                            <w:r>
                              <w:t>Die Programme generieren darüber hinaus eine Dokumentation der Änderungen in Thesaurus.sdf. Mit Hilfe dieser Dokumentation können allenfalls die Deskriptoren in E-ZAS manuell geändert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5" type="#_x0000_t202" style="position:absolute;margin-left:13pt;margin-top:.35pt;width:470.15pt;height:94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" fillcolor="#eeece1 [3214]" stroked="f">
                <v:textbox>
                  <w:txbxContent>
                    <w:p w:rsidR="00677546" w:rsidRDefault="00677546">
                      <w:r>
                        <w:t xml:space="preserve">Die Datei Thesaurus.sdf bildet die Systematische Gliederung innerhalb von E-ZAS. </w:t>
                      </w:r>
                      <w:r w:rsidR="001E68BC">
                        <w:br/>
                      </w:r>
                      <w:r>
                        <w:t>Sie wird vom SWA direk</w:t>
                      </w:r>
                      <w:r w:rsidR="001E68BC">
                        <w:t>t</w:t>
                      </w:r>
                      <w:r>
                        <w:t xml:space="preserve"> in E-ZAS eingespielt. </w:t>
                      </w:r>
                    </w:p>
                    <w:p w:rsidR="00677546" w:rsidRDefault="00677546">
                      <w:r>
                        <w:t>Die Programme generieren darüber hinaus eine Dokumentation der Änderungen in Thesaurus.sdf. Mit Hilfe dieser Dokumentation können allenfalls die Deskriptoren in E-ZAS manuell geändert werden.</w:t>
                      </w:r>
                    </w:p>
                  </w:txbxContent>
                </v:textbox>
              </v:shape>
            </w:pict>
          </mc:Fallback>
        </mc:AlternateContent>
      </w:r>
    </w:p>
    <w:p w:rsidR="00677546" w:rsidRDefault="00677546" w:rsidP="00AA089C">
      <w:pPr>
        <w:pStyle w:val="KeinLeerraum"/>
      </w:pPr>
    </w:p>
    <w:p w:rsidR="00677546" w:rsidRDefault="00677546" w:rsidP="00AA089C">
      <w:pPr>
        <w:pStyle w:val="KeinLeerraum"/>
      </w:pPr>
    </w:p>
    <w:p w:rsidR="00677546" w:rsidRDefault="00677546" w:rsidP="00AA089C">
      <w:pPr>
        <w:pStyle w:val="KeinLeerraum"/>
      </w:pPr>
    </w:p>
    <w:p w:rsidR="00677546" w:rsidRDefault="00677546" w:rsidP="00AA089C">
      <w:pPr>
        <w:pStyle w:val="KeinLeerraum"/>
      </w:pPr>
    </w:p>
    <w:p w:rsidR="00677546" w:rsidRDefault="00677546" w:rsidP="00AA089C">
      <w:pPr>
        <w:pStyle w:val="KeinLeerraum"/>
      </w:pPr>
    </w:p>
    <w:p w:rsidR="00677546" w:rsidRDefault="00677546" w:rsidP="00AA089C">
      <w:pPr>
        <w:pStyle w:val="KeinLeerraum"/>
      </w:pPr>
    </w:p>
    <w:p w:rsidR="00677546" w:rsidRDefault="00677546" w:rsidP="00AA089C">
      <w:pPr>
        <w:pStyle w:val="KeinLeerraum"/>
      </w:pPr>
    </w:p>
    <w:p w:rsidR="00677546" w:rsidRDefault="00677546" w:rsidP="00AA089C">
      <w:pPr>
        <w:pStyle w:val="KeinLeerraum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-56957</wp:posOffset>
                </wp:positionH>
                <wp:positionV relativeFrom="paragraph">
                  <wp:posOffset>132743</wp:posOffset>
                </wp:positionV>
                <wp:extent cx="6193845" cy="811033"/>
                <wp:effectExtent l="0" t="0" r="16510" b="27305"/>
                <wp:wrapNone/>
                <wp:docPr id="442" name="Flussdiagramm: Prozess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845" cy="811033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442" o:spid="_x0000_s1026" type="#_x0000_t109" style="position:absolute;margin-left:-4.5pt;margin-top:10.45pt;width:487.7pt;height:63.8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" filled="f" strokecolor="#c0504d [3205]" strokeweight="2pt"/>
            </w:pict>
          </mc:Fallback>
        </mc:AlternateContent>
      </w:r>
    </w:p>
    <w:p w:rsidR="00677546" w:rsidRDefault="00677546" w:rsidP="00AA089C">
      <w:pPr>
        <w:pStyle w:val="KeinLeerraum"/>
      </w:pPr>
      <w:r>
        <w:t>ACHTUNG: In der Nachfolge der Einführung von GND sind grössere Bereinigungsarbeiten an den Deskriptoren nötig. Das SWA (gfr) ist in Kontakt mit der Herstellerfirma Newbase, um sich Tools zur Batch-Mutation von Deskriptoren offerieren zu lassen. Eine Konkordanzliste alt/neu existiert. (Stand Juni 2016/ava)</w:t>
      </w:r>
    </w:p>
    <w:p w:rsidR="00677546" w:rsidRDefault="00677546" w:rsidP="00AA089C">
      <w:pPr>
        <w:pStyle w:val="KeinLeerraum"/>
      </w:pPr>
    </w:p>
    <w:p w:rsidR="00DC7BDC" w:rsidRDefault="00DC7BDC" w:rsidP="00AA089C">
      <w:pPr>
        <w:pStyle w:val="KeinLeerraum"/>
      </w:pPr>
    </w:p>
    <w:sectPr w:rsidR="00DC7BDC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59F" w:rsidRDefault="0058159F" w:rsidP="00377A1F">
      <w:pPr>
        <w:spacing w:after="0" w:line="240" w:lineRule="auto"/>
      </w:pPr>
      <w:r>
        <w:separator/>
      </w:r>
    </w:p>
  </w:endnote>
  <w:endnote w:type="continuationSeparator" w:id="0">
    <w:p w:rsidR="0058159F" w:rsidRDefault="0058159F" w:rsidP="0037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59F" w:rsidRPr="00377A1F" w:rsidRDefault="0058159F">
    <w:pPr>
      <w:pStyle w:val="Fuzeile"/>
      <w:rPr>
        <w:sz w:val="18"/>
        <w:szCs w:val="18"/>
      </w:rPr>
    </w:pPr>
    <w:r w:rsidRPr="00377A1F">
      <w:rPr>
        <w:sz w:val="18"/>
        <w:szCs w:val="18"/>
      </w:rPr>
      <w:t>SWA Hierarchiebäume</w:t>
    </w:r>
    <w:r w:rsidRPr="00377A1F">
      <w:rPr>
        <w:sz w:val="18"/>
        <w:szCs w:val="18"/>
      </w:rPr>
      <w:tab/>
      <w:t>Juni 2016/ava</w:t>
    </w:r>
    <w:r w:rsidRPr="00377A1F">
      <w:rPr>
        <w:sz w:val="18"/>
        <w:szCs w:val="18"/>
      </w:rPr>
      <w:tab/>
      <w:t xml:space="preserve">S. </w:t>
    </w:r>
    <w:r w:rsidRPr="00377A1F">
      <w:rPr>
        <w:sz w:val="18"/>
        <w:szCs w:val="18"/>
      </w:rPr>
      <w:fldChar w:fldCharType="begin"/>
    </w:r>
    <w:r w:rsidRPr="00377A1F">
      <w:rPr>
        <w:sz w:val="18"/>
        <w:szCs w:val="18"/>
      </w:rPr>
      <w:instrText xml:space="preserve"> PAGE   \* MERGEFORMAT </w:instrText>
    </w:r>
    <w:r w:rsidRPr="00377A1F">
      <w:rPr>
        <w:sz w:val="18"/>
        <w:szCs w:val="18"/>
      </w:rPr>
      <w:fldChar w:fldCharType="separate"/>
    </w:r>
    <w:r w:rsidR="00BF1F91">
      <w:rPr>
        <w:noProof/>
        <w:sz w:val="18"/>
        <w:szCs w:val="18"/>
      </w:rPr>
      <w:t>7</w:t>
    </w:r>
    <w:r w:rsidRPr="00377A1F">
      <w:rPr>
        <w:sz w:val="18"/>
        <w:szCs w:val="18"/>
      </w:rPr>
      <w:fldChar w:fldCharType="end"/>
    </w:r>
    <w:r w:rsidRPr="00377A1F">
      <w:rPr>
        <w:sz w:val="18"/>
        <w:szCs w:val="18"/>
      </w:rPr>
      <w:t>/</w:t>
    </w:r>
    <w:r w:rsidRPr="00377A1F">
      <w:rPr>
        <w:sz w:val="18"/>
        <w:szCs w:val="18"/>
      </w:rPr>
      <w:fldChar w:fldCharType="begin"/>
    </w:r>
    <w:r w:rsidRPr="00377A1F">
      <w:rPr>
        <w:sz w:val="18"/>
        <w:szCs w:val="18"/>
      </w:rPr>
      <w:instrText xml:space="preserve"> NUMPAGES   \* MERGEFORMAT </w:instrText>
    </w:r>
    <w:r w:rsidRPr="00377A1F">
      <w:rPr>
        <w:sz w:val="18"/>
        <w:szCs w:val="18"/>
      </w:rPr>
      <w:fldChar w:fldCharType="separate"/>
    </w:r>
    <w:r w:rsidR="00BF1F91">
      <w:rPr>
        <w:noProof/>
        <w:sz w:val="18"/>
        <w:szCs w:val="18"/>
      </w:rPr>
      <w:t>12</w:t>
    </w:r>
    <w:r w:rsidRPr="00377A1F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59F" w:rsidRDefault="0058159F" w:rsidP="00377A1F">
      <w:pPr>
        <w:spacing w:after="0" w:line="240" w:lineRule="auto"/>
      </w:pPr>
      <w:r>
        <w:separator/>
      </w:r>
    </w:p>
  </w:footnote>
  <w:footnote w:type="continuationSeparator" w:id="0">
    <w:p w:rsidR="0058159F" w:rsidRDefault="0058159F" w:rsidP="00377A1F">
      <w:pPr>
        <w:spacing w:after="0" w:line="240" w:lineRule="auto"/>
      </w:pPr>
      <w:r>
        <w:continuationSeparator/>
      </w:r>
    </w:p>
  </w:footnote>
  <w:footnote w:id="1">
    <w:p w:rsidR="0058159F" w:rsidRDefault="0058159F" w:rsidP="000862CD">
      <w:r>
        <w:rPr>
          <w:rStyle w:val="Funotenzeichen"/>
        </w:rPr>
        <w:footnoteRef/>
      </w:r>
      <w:r>
        <w:t xml:space="preserve"> </w:t>
      </w:r>
      <w:r w:rsidRPr="00154174">
        <w:rPr>
          <w:b/>
        </w:rPr>
        <w:t>Achtung</w:t>
      </w:r>
      <w:r>
        <w:t>: diese beiden GEVER Verzeichnis sind ein und dasselbe (Unix hard link):</w:t>
      </w:r>
      <w:r>
        <w:br/>
        <w:t>…/</w:t>
      </w:r>
      <w:r w:rsidRPr="00154174">
        <w:t>153_Bibliothekssysteme/bibtools/hierarchie_toolbox/swa_sachdokumentation/</w:t>
      </w:r>
      <w:r w:rsidRPr="00154174">
        <w:rPr>
          <w:b/>
        </w:rPr>
        <w:t>swafv</w:t>
      </w:r>
      <w:r>
        <w:br/>
        <w:t>…/</w:t>
      </w:r>
      <w:r w:rsidRPr="00154174">
        <w:t>153_Bibliothekssysteme/bibtools/hierarchie_toolbox/swa_firmen_und_verbaende/</w:t>
      </w:r>
      <w:r w:rsidRPr="00154174">
        <w:rPr>
          <w:b/>
        </w:rPr>
        <w:t>from_swasd</w:t>
      </w:r>
    </w:p>
    <w:p w:rsidR="0058159F" w:rsidRDefault="0058159F">
      <w:pPr>
        <w:pStyle w:val="Funoten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ED"/>
    <w:rsid w:val="00020D0C"/>
    <w:rsid w:val="00031EC4"/>
    <w:rsid w:val="000320D2"/>
    <w:rsid w:val="000862CD"/>
    <w:rsid w:val="00116995"/>
    <w:rsid w:val="00154174"/>
    <w:rsid w:val="00167A04"/>
    <w:rsid w:val="001E68BC"/>
    <w:rsid w:val="00205DC8"/>
    <w:rsid w:val="00265DD1"/>
    <w:rsid w:val="002A0DF9"/>
    <w:rsid w:val="002D33B3"/>
    <w:rsid w:val="00377A1F"/>
    <w:rsid w:val="00380602"/>
    <w:rsid w:val="003F1768"/>
    <w:rsid w:val="003F6194"/>
    <w:rsid w:val="00457B66"/>
    <w:rsid w:val="004D2FED"/>
    <w:rsid w:val="00574D76"/>
    <w:rsid w:val="0058159F"/>
    <w:rsid w:val="00585711"/>
    <w:rsid w:val="005A6F82"/>
    <w:rsid w:val="005C6BA7"/>
    <w:rsid w:val="00623105"/>
    <w:rsid w:val="00656C6A"/>
    <w:rsid w:val="00677546"/>
    <w:rsid w:val="006F10E2"/>
    <w:rsid w:val="006F7A69"/>
    <w:rsid w:val="007F44FF"/>
    <w:rsid w:val="00816F6A"/>
    <w:rsid w:val="008751DB"/>
    <w:rsid w:val="008D7449"/>
    <w:rsid w:val="008E029A"/>
    <w:rsid w:val="008E4909"/>
    <w:rsid w:val="00932F18"/>
    <w:rsid w:val="00A16593"/>
    <w:rsid w:val="00A40DD2"/>
    <w:rsid w:val="00A86731"/>
    <w:rsid w:val="00AA089C"/>
    <w:rsid w:val="00AE101C"/>
    <w:rsid w:val="00B73222"/>
    <w:rsid w:val="00BB01D7"/>
    <w:rsid w:val="00BF1F91"/>
    <w:rsid w:val="00C37222"/>
    <w:rsid w:val="00C72CFD"/>
    <w:rsid w:val="00CB3E10"/>
    <w:rsid w:val="00CB62D2"/>
    <w:rsid w:val="00D24BBC"/>
    <w:rsid w:val="00DC7BDC"/>
    <w:rsid w:val="00E52DD8"/>
    <w:rsid w:val="00E87C74"/>
    <w:rsid w:val="00EE37CB"/>
    <w:rsid w:val="00F122BC"/>
    <w:rsid w:val="00FB34EA"/>
    <w:rsid w:val="00FB40F4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2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2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5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2F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2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2F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2F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2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4D2FED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2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44FF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7F44FF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77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7A1F"/>
  </w:style>
  <w:style w:type="paragraph" w:styleId="Fuzeile">
    <w:name w:val="footer"/>
    <w:basedOn w:val="Standard"/>
    <w:link w:val="FuzeileZchn"/>
    <w:uiPriority w:val="99"/>
    <w:unhideWhenUsed/>
    <w:rsid w:val="00377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7A1F"/>
  </w:style>
  <w:style w:type="character" w:customStyle="1" w:styleId="berschrift3Zchn">
    <w:name w:val="Überschrift 3 Zchn"/>
    <w:basedOn w:val="Absatz-Standardschriftart"/>
    <w:link w:val="berschrift3"/>
    <w:uiPriority w:val="9"/>
    <w:rsid w:val="008751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5417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541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54174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67A04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862C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862C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862C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2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2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5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2F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2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2F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2F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2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4D2FED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2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44FF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7F44FF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77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7A1F"/>
  </w:style>
  <w:style w:type="paragraph" w:styleId="Fuzeile">
    <w:name w:val="footer"/>
    <w:basedOn w:val="Standard"/>
    <w:link w:val="FuzeileZchn"/>
    <w:uiPriority w:val="99"/>
    <w:unhideWhenUsed/>
    <w:rsid w:val="00377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7A1F"/>
  </w:style>
  <w:style w:type="character" w:customStyle="1" w:styleId="berschrift3Zchn">
    <w:name w:val="Überschrift 3 Zchn"/>
    <w:basedOn w:val="Absatz-Standardschriftart"/>
    <w:link w:val="berschrift3"/>
    <w:uiPriority w:val="9"/>
    <w:rsid w:val="008751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5417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541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54174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67A04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862C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862C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862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b.unibas.ch/ub-wirtschaft-swa/schweiz-wirtschaftsarchiv/sachdokumentation/" TargetMode="External"/><Relationship Id="rId13" Type="http://schemas.openxmlformats.org/officeDocument/2006/relationships/hyperlink" Target="http://ub-files.ub.unibas.ch/ordnungssystem/1_Eigene-Organisation/15_IT/153_Bibliothekssysteme/bibtools/hierarchie_toolbox/swa_privatarchive/ANL_SWA_Privatarchive_Daten_generieren_20130617_ava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ub.unibas.ch/ub-wirtschaft-swa/schweiz-wirtschaftsarchiv/privatarchiv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b-files.ub.unibas.ch/ordnungssystem/1_Eigene-Organisation/15_IT/153_Bibliothekssysteme/bibtools/hierarchie_toolbox/swa_firmen_und_verbaende/ANLE_SWA_Firmen_und_Verbaende_aufbereiten_20140604_av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b-files.ub.unibas.ch/ordnungssystem/1_Eigene-Organisation/15_IT/153_Bibliothekssysteme/E-ZAS/thesaurus/ANLE_ezas_thesaurus_aufbereiten_20140501_ava.html" TargetMode="External"/><Relationship Id="rId10" Type="http://schemas.openxmlformats.org/officeDocument/2006/relationships/hyperlink" Target="http://www.ub.unibas.ch/ub-wirtschaft-swa/schweiz-wirtschaftsarchiv/firmen-und-verbandsdokument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b-files.ub.unibas.ch/ordnungssystem/1_Eigene-Organisation/15_IT/153_Bibliothekssysteme/bibtools/hierarchie_toolbox/swa_sachdokumentation/ANLE_SWA_Sachdokumentation_aufbereiten_20140818_ava.html" TargetMode="External"/><Relationship Id="rId14" Type="http://schemas.openxmlformats.org/officeDocument/2006/relationships/hyperlink" Target="http://ezas.wirtschaftsarchiv.ch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8ED3B-E5EA-4DBB-8DB3-965641E8F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BFE9BD2.dotm</Template>
  <TotalTime>0</TotalTime>
  <Pages>12</Pages>
  <Words>1476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10754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von Arx</dc:creator>
  <cp:lastModifiedBy>Andres von Arx</cp:lastModifiedBy>
  <cp:revision>31</cp:revision>
  <dcterms:created xsi:type="dcterms:W3CDTF">2016-06-17T09:01:00Z</dcterms:created>
  <dcterms:modified xsi:type="dcterms:W3CDTF">2016-06-30T07:30:00Z</dcterms:modified>
</cp:coreProperties>
</file>